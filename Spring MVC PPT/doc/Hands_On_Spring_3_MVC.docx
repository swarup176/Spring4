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Default Extension="docx" ContentType="application/vnd.openxmlformats-officedocument.wordprocessingml.document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B031CF" w:rsidP="00657814"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-5.5pt;margin-top:1.45pt;width:221.2pt;height:54.25pt;z-index:251655168;mso-wrap-style:none" filled="f" stroked="f">
            <v:textbox style="mso-next-textbox:#_x0000_s1026;mso-fit-shape-to-text:t">
              <w:txbxContent>
                <w:p w:rsidR="00657814" w:rsidRDefault="00657814" w:rsidP="00657814">
                  <w:r>
                    <w:rPr>
                      <w:noProof/>
                    </w:rPr>
                    <w:drawing>
                      <wp:inline distT="0" distB="0" distL="0" distR="0">
                        <wp:extent cx="2623820" cy="598170"/>
                        <wp:effectExtent l="19050" t="0" r="5080" b="0"/>
                        <wp:docPr id="1" name="Picture 1" descr="cog logo difference ta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cog logo difference ta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23820" cy="5981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AA55E9" w:rsidRPr="00AF2211" w:rsidRDefault="00B031CF" w:rsidP="00657814">
      <w:r>
        <w:pict>
          <v:shape id="_x0000_s1027" type="#_x0000_t202" style="position:absolute;margin-left:-.5pt;margin-top:9.05pt;width:464.1pt;height:483.55pt;z-index:-251660288" filled="f" stroked="f">
            <v:textbox style="mso-next-textbox:#_x0000_s1027;mso-fit-shape-to-text:t">
              <w:txbxContent>
                <w:p w:rsidR="00657814" w:rsidRDefault="00657814" w:rsidP="00657814">
                  <w:r>
                    <w:rPr>
                      <w:noProof/>
                    </w:rPr>
                    <w:drawing>
                      <wp:inline distT="0" distB="0" distL="0" distR="0">
                        <wp:extent cx="6024880" cy="6050280"/>
                        <wp:effectExtent l="19050" t="0" r="0" b="0"/>
                        <wp:docPr id="2" name="Picture 2" descr="coverpageimage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coverpageimage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024880" cy="60502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>
      <w:r w:rsidRPr="00AF2211">
        <w:softHyphen/>
      </w:r>
    </w:p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>
      <w:bookmarkStart w:id="0" w:name="_Hlt533862522"/>
      <w:bookmarkEnd w:id="0"/>
    </w:p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Default="00AA55E9" w:rsidP="00657814"/>
    <w:p w:rsidR="00AA55E9" w:rsidRDefault="00AA55E9" w:rsidP="00657814"/>
    <w:p w:rsidR="00AA55E9" w:rsidRDefault="00AA55E9" w:rsidP="00657814"/>
    <w:p w:rsidR="00AA55E9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B031CF" w:rsidP="00657814">
      <w:r>
        <w:pict>
          <v:rect id="_x0000_s1028" style="position:absolute;margin-left:93.35pt;margin-top:7.65pt;width:6.55pt;height:68.85pt;z-index:251657216" fillcolor="#3e9ac0" stroked="f"/>
        </w:pict>
      </w:r>
      <w:r>
        <w:pict>
          <v:roundrect id="_x0000_s1030" style="position:absolute;margin-left:74pt;margin-top:9.15pt;width:376pt;height:94.35pt;z-index:-251657216" arcsize="6584f" stroked="f" strokecolor="#d8d8d8" strokeweight=".25pt">
            <v:textbox style="mso-next-textbox:#_x0000_s1030" inset="25.2pt">
              <w:txbxContent>
                <w:p w:rsidR="00657814" w:rsidRDefault="00657814" w:rsidP="00657814">
                  <w:pPr>
                    <w:pStyle w:val="TitleCover"/>
                  </w:pPr>
                  <w:r>
                    <w:t xml:space="preserve">Assignment Document: </w:t>
                  </w:r>
                </w:p>
                <w:p w:rsidR="00657814" w:rsidRPr="00487E48" w:rsidRDefault="00657814" w:rsidP="00657814">
                  <w:pPr>
                    <w:pStyle w:val="TitleCover"/>
                  </w:pPr>
                  <w:r>
                    <w:t xml:space="preserve"> Spring 3 MVC</w:t>
                  </w:r>
                </w:p>
                <w:p w:rsidR="00657814" w:rsidRPr="006645F7" w:rsidRDefault="00657814" w:rsidP="00657814">
                  <w:pPr>
                    <w:pStyle w:val="Version"/>
                  </w:pPr>
                  <w:r w:rsidRPr="006645F7">
                    <w:t xml:space="preserve">Version: </w:t>
                  </w:r>
                  <w:r w:rsidR="003B7FB9">
                    <w:t>Spring 3 MVC</w:t>
                  </w:r>
                  <w:r w:rsidRPr="006645F7">
                    <w:t>/</w:t>
                  </w:r>
                  <w:r>
                    <w:t>ASSIGNMENT</w:t>
                  </w:r>
                  <w:r w:rsidRPr="006645F7">
                    <w:t>/</w:t>
                  </w:r>
                  <w:r>
                    <w:t>xxxx</w:t>
                  </w:r>
                  <w:r w:rsidRPr="006645F7">
                    <w:t>/</w:t>
                  </w:r>
                  <w:r>
                    <w:t>x.x</w:t>
                  </w:r>
                </w:p>
                <w:p w:rsidR="00657814" w:rsidRPr="006645F7" w:rsidRDefault="00657814" w:rsidP="00657814">
                  <w:pPr>
                    <w:pStyle w:val="Version"/>
                  </w:pPr>
                  <w:r w:rsidRPr="006645F7">
                    <w:t xml:space="preserve">Date: </w:t>
                  </w:r>
                  <w:r w:rsidR="003B7FB9">
                    <w:t>17</w:t>
                  </w:r>
                  <w:r>
                    <w:t>-</w:t>
                  </w:r>
                  <w:r w:rsidR="003B7FB9">
                    <w:t>01</w:t>
                  </w:r>
                  <w:r>
                    <w:t>-</w:t>
                  </w:r>
                  <w:r w:rsidR="003B7FB9">
                    <w:t>2012</w:t>
                  </w:r>
                </w:p>
              </w:txbxContent>
            </v:textbox>
          </v:roundrect>
        </w:pict>
      </w:r>
    </w:p>
    <w:p w:rsidR="00AA55E9" w:rsidRPr="00AF2211" w:rsidRDefault="00AA55E9" w:rsidP="00657814"/>
    <w:p w:rsidR="00AA55E9" w:rsidRPr="00AF2211" w:rsidRDefault="00AA55E9" w:rsidP="00657814"/>
    <w:p w:rsidR="00AA55E9" w:rsidRPr="00AF2211" w:rsidRDefault="00B031CF" w:rsidP="00657814">
      <w:r>
        <w:pict>
          <v:rect id="_x0000_s1029" style="position:absolute;margin-left:109.85pt;margin-top:13.05pt;width:6pt;height:50.4pt;z-index:251658240" fillcolor="#41ad49" stroked="f"/>
        </w:pict>
      </w:r>
    </w:p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B031CF" w:rsidP="00657814">
      <w:r>
        <w:pict>
          <v:roundrect id="_x0000_s1031" style="position:absolute;margin-left:0;margin-top:9.2pt;width:452pt;height:86.8pt;z-index:-251656192" arcsize="6584f" filled="f" strokecolor="#d8d8d8" strokeweight=".25pt">
            <v:textbox style="mso-next-textbox:#_x0000_s1031">
              <w:txbxContent>
                <w:p w:rsidR="00657814" w:rsidRPr="006855A3" w:rsidRDefault="00657814" w:rsidP="00657814">
                  <w:pPr>
                    <w:pStyle w:val="Cog-body"/>
                  </w:pPr>
                  <w:r w:rsidRPr="006855A3">
                    <w:t>Cognizant</w:t>
                  </w:r>
                </w:p>
                <w:p w:rsidR="00657814" w:rsidRPr="006855A3" w:rsidRDefault="00657814" w:rsidP="00657814">
                  <w:pPr>
                    <w:pStyle w:val="Cog-body"/>
                  </w:pPr>
                  <w:r w:rsidRPr="006855A3">
                    <w:t>500 Glen Pointe Center West</w:t>
                  </w:r>
                </w:p>
                <w:p w:rsidR="00657814" w:rsidRPr="006855A3" w:rsidRDefault="00657814" w:rsidP="00657814">
                  <w:pPr>
                    <w:pStyle w:val="Cog-body"/>
                  </w:pPr>
                  <w:r w:rsidRPr="006855A3">
                    <w:t>Teaneck, NJ 07666</w:t>
                  </w:r>
                </w:p>
                <w:p w:rsidR="00657814" w:rsidRPr="006855A3" w:rsidRDefault="00657814" w:rsidP="00657814">
                  <w:pPr>
                    <w:pStyle w:val="Cog-body"/>
                  </w:pPr>
                  <w:r w:rsidRPr="006855A3">
                    <w:rPr>
                      <w:rFonts w:cs="Times New Roman"/>
                    </w:rPr>
                    <w:t>Ph: 201-801-0233</w:t>
                  </w:r>
                  <w:r w:rsidRPr="006855A3">
                    <w:rPr>
                      <w:rFonts w:cs="Times New Roman"/>
                    </w:rPr>
                    <w:br/>
                  </w:r>
                  <w:hyperlink r:id="rId13" w:history="1">
                    <w:r w:rsidRPr="006855A3">
                      <w:rPr>
                        <w:rStyle w:val="Hyperlink"/>
                        <w:rFonts w:ascii="Trebuchet MS" w:hAnsi="Trebuchet MS"/>
                        <w:b w:val="0"/>
                        <w:sz w:val="16"/>
                        <w:szCs w:val="16"/>
                      </w:rPr>
                      <w:t>www.cognizant.com</w:t>
                    </w:r>
                  </w:hyperlink>
                </w:p>
              </w:txbxContent>
            </v:textbox>
          </v:roundrect>
        </w:pict>
      </w:r>
    </w:p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Pr="00AF2211" w:rsidRDefault="00AA55E9" w:rsidP="00657814"/>
    <w:p w:rsidR="00AA55E9" w:rsidRDefault="00AA55E9" w:rsidP="00657814"/>
    <w:p w:rsidR="00AA55E9" w:rsidRPr="00AF2211" w:rsidRDefault="00AA55E9" w:rsidP="00657814"/>
    <w:p w:rsidR="001A15AC" w:rsidRDefault="001A15AC" w:rsidP="00657814">
      <w:pPr>
        <w:pStyle w:val="TOCHeading"/>
      </w:pPr>
      <w:r>
        <w:t>Contents</w:t>
      </w:r>
    </w:p>
    <w:p w:rsidR="00AA1D78" w:rsidRDefault="00B031CF" w:rsidP="00657814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031CF">
        <w:fldChar w:fldCharType="begin"/>
      </w:r>
      <w:r w:rsidR="001A15AC">
        <w:instrText xml:space="preserve"> TOC \o "1-3" \h \z \u </w:instrText>
      </w:r>
      <w:r w:rsidRPr="00B031CF">
        <w:fldChar w:fldCharType="separate"/>
      </w:r>
      <w:hyperlink w:anchor="_Toc309826937" w:history="1">
        <w:r w:rsidR="00AA1D78" w:rsidRPr="00B21EDC">
          <w:rPr>
            <w:rStyle w:val="Hyperlink"/>
            <w:noProof/>
          </w:rPr>
          <w:t>Topic: Spring Controller</w:t>
        </w:r>
        <w:r w:rsidR="006855A3">
          <w:rPr>
            <w:rStyle w:val="Hyperlink"/>
            <w:noProof/>
          </w:rPr>
          <w:t>…………………………………………………………………</w:t>
        </w:r>
        <w:r>
          <w:rPr>
            <w:noProof/>
            <w:webHidden/>
          </w:rPr>
          <w:fldChar w:fldCharType="begin"/>
        </w:r>
        <w:r w:rsidR="00AA1D78">
          <w:rPr>
            <w:noProof/>
            <w:webHidden/>
          </w:rPr>
          <w:instrText xml:space="preserve"> PAGEREF _Toc309826937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1D7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A1D78" w:rsidRPr="006855A3" w:rsidRDefault="00B031CF" w:rsidP="00657814">
      <w:pPr>
        <w:pStyle w:val="TOC3"/>
        <w:rPr>
          <w:rFonts w:asciiTheme="minorHAnsi" w:eastAsiaTheme="minorEastAsia" w:hAnsiTheme="minorHAnsi" w:cstheme="minorBidi"/>
          <w:sz w:val="22"/>
          <w:szCs w:val="22"/>
        </w:rPr>
      </w:pPr>
      <w:hyperlink w:anchor="_Toc309826938" w:history="1">
        <w:r w:rsidR="00AA1D78" w:rsidRPr="006855A3">
          <w:rPr>
            <w:rStyle w:val="Hyperlink"/>
            <w:b w:val="0"/>
          </w:rPr>
          <w:t>Guided Assignments</w:t>
        </w:r>
        <w:r w:rsidR="006855A3">
          <w:rPr>
            <w:rStyle w:val="Hyperlink"/>
            <w:b w:val="0"/>
          </w:rPr>
          <w:t>……………………………………………………………………………………</w:t>
        </w:r>
        <w:r w:rsidR="00AA1D78" w:rsidRPr="006855A3">
          <w:rPr>
            <w:webHidden/>
          </w:rPr>
          <w:tab/>
        </w:r>
        <w:r w:rsidRPr="00657814">
          <w:rPr>
            <w:webHidden/>
          </w:rPr>
          <w:fldChar w:fldCharType="begin"/>
        </w:r>
        <w:r w:rsidR="00AA1D78" w:rsidRPr="00657814">
          <w:rPr>
            <w:webHidden/>
          </w:rPr>
          <w:instrText xml:space="preserve"> PAGEREF _Toc309826938 \h </w:instrText>
        </w:r>
        <w:r w:rsidRPr="00657814">
          <w:rPr>
            <w:webHidden/>
          </w:rPr>
        </w:r>
        <w:r w:rsidRPr="00657814">
          <w:rPr>
            <w:webHidden/>
          </w:rPr>
          <w:fldChar w:fldCharType="separate"/>
        </w:r>
        <w:r w:rsidR="00AA1D78" w:rsidRPr="00657814">
          <w:rPr>
            <w:webHidden/>
          </w:rPr>
          <w:t>3</w:t>
        </w:r>
        <w:r w:rsidRPr="00657814">
          <w:rPr>
            <w:webHidden/>
          </w:rPr>
          <w:fldChar w:fldCharType="end"/>
        </w:r>
      </w:hyperlink>
    </w:p>
    <w:p w:rsidR="00AA1D78" w:rsidRPr="006855A3" w:rsidRDefault="00B031CF" w:rsidP="00657814">
      <w:pPr>
        <w:pStyle w:val="TOC3"/>
        <w:rPr>
          <w:rFonts w:asciiTheme="minorHAnsi" w:eastAsiaTheme="minorEastAsia" w:hAnsiTheme="minorHAnsi" w:cstheme="minorBidi"/>
          <w:sz w:val="22"/>
          <w:szCs w:val="22"/>
        </w:rPr>
      </w:pPr>
      <w:hyperlink w:anchor="_Toc309826939" w:history="1">
        <w:r w:rsidR="00AA1D78" w:rsidRPr="006855A3">
          <w:rPr>
            <w:rStyle w:val="Hyperlink"/>
            <w:b w:val="0"/>
          </w:rPr>
          <w:t>Guided Exercise 1: Hello World!</w:t>
        </w:r>
        <w:r w:rsidR="006855A3" w:rsidRPr="006855A3">
          <w:t xml:space="preserve"> </w:t>
        </w:r>
        <w:r w:rsidR="006855A3" w:rsidRPr="006855A3">
          <w:rPr>
            <w:rStyle w:val="Hyperlink"/>
            <w:b w:val="0"/>
          </w:rPr>
          <w:t>……………………………………………………………………</w:t>
        </w:r>
        <w:r w:rsidR="00AA1D78" w:rsidRPr="006855A3">
          <w:rPr>
            <w:webHidden/>
          </w:rPr>
          <w:tab/>
        </w:r>
        <w:r w:rsidRPr="00657814">
          <w:rPr>
            <w:webHidden/>
          </w:rPr>
          <w:fldChar w:fldCharType="begin"/>
        </w:r>
        <w:r w:rsidR="00AA1D78" w:rsidRPr="00657814">
          <w:rPr>
            <w:webHidden/>
          </w:rPr>
          <w:instrText xml:space="preserve"> PAGEREF _Toc309826939 \h </w:instrText>
        </w:r>
        <w:r w:rsidRPr="00657814">
          <w:rPr>
            <w:webHidden/>
          </w:rPr>
        </w:r>
        <w:r w:rsidRPr="00657814">
          <w:rPr>
            <w:webHidden/>
          </w:rPr>
          <w:fldChar w:fldCharType="separate"/>
        </w:r>
        <w:r w:rsidR="00AA1D78" w:rsidRPr="00657814">
          <w:rPr>
            <w:webHidden/>
          </w:rPr>
          <w:t>3</w:t>
        </w:r>
        <w:r w:rsidRPr="00657814">
          <w:rPr>
            <w:webHidden/>
          </w:rPr>
          <w:fldChar w:fldCharType="end"/>
        </w:r>
      </w:hyperlink>
    </w:p>
    <w:p w:rsidR="00AA1D78" w:rsidRPr="006855A3" w:rsidRDefault="00B031CF" w:rsidP="00657814">
      <w:pPr>
        <w:pStyle w:val="TOC3"/>
        <w:rPr>
          <w:rFonts w:asciiTheme="minorHAnsi" w:eastAsiaTheme="minorEastAsia" w:hAnsiTheme="minorHAnsi" w:cstheme="minorBidi"/>
          <w:sz w:val="22"/>
          <w:szCs w:val="22"/>
        </w:rPr>
      </w:pPr>
      <w:hyperlink w:anchor="_Toc309826940" w:history="1">
        <w:r w:rsidR="00AA1D78" w:rsidRPr="006855A3">
          <w:rPr>
            <w:rStyle w:val="Hyperlink"/>
            <w:b w:val="0"/>
          </w:rPr>
          <w:t>Guided Exercise 2: Spring MVC and Hibernate</w:t>
        </w:r>
        <w:r w:rsidR="00AA1D78" w:rsidRPr="006855A3">
          <w:rPr>
            <w:webHidden/>
          </w:rPr>
          <w:tab/>
        </w:r>
        <w:r w:rsidR="006855A3" w:rsidRPr="006855A3">
          <w:t xml:space="preserve">…………………………………………..…. </w:t>
        </w:r>
        <w:r w:rsidRPr="006855A3">
          <w:rPr>
            <w:webHidden/>
          </w:rPr>
          <w:fldChar w:fldCharType="begin"/>
        </w:r>
        <w:r w:rsidR="00AA1D78" w:rsidRPr="006855A3">
          <w:rPr>
            <w:webHidden/>
          </w:rPr>
          <w:instrText xml:space="preserve"> PAGEREF _Toc309826940 \h </w:instrText>
        </w:r>
        <w:r w:rsidRPr="006855A3">
          <w:rPr>
            <w:webHidden/>
          </w:rPr>
        </w:r>
        <w:r w:rsidRPr="006855A3">
          <w:rPr>
            <w:webHidden/>
          </w:rPr>
          <w:fldChar w:fldCharType="separate"/>
        </w:r>
        <w:r w:rsidR="00AA1D78" w:rsidRPr="006855A3">
          <w:rPr>
            <w:webHidden/>
          </w:rPr>
          <w:t>5</w:t>
        </w:r>
        <w:r w:rsidRPr="006855A3">
          <w:rPr>
            <w:webHidden/>
          </w:rPr>
          <w:fldChar w:fldCharType="end"/>
        </w:r>
      </w:hyperlink>
    </w:p>
    <w:p w:rsidR="00AA1D78" w:rsidRDefault="00B031CF" w:rsidP="00657814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9826941" w:history="1">
        <w:r w:rsidR="00AA1D78" w:rsidRPr="00B21EDC">
          <w:rPr>
            <w:rStyle w:val="Hyperlink"/>
            <w:noProof/>
          </w:rPr>
          <w:t>Topic: Handler Mapping</w:t>
        </w:r>
        <w:r w:rsidR="006855A3">
          <w:rPr>
            <w:rStyle w:val="Hyperlink"/>
            <w:noProof/>
          </w:rPr>
          <w:t>…………………………………………………………………..</w:t>
        </w:r>
        <w:r>
          <w:rPr>
            <w:noProof/>
            <w:webHidden/>
          </w:rPr>
          <w:fldChar w:fldCharType="begin"/>
        </w:r>
        <w:r w:rsidR="00AA1D78">
          <w:rPr>
            <w:noProof/>
            <w:webHidden/>
          </w:rPr>
          <w:instrText xml:space="preserve"> PAGEREF _Toc309826941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1D78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A1D78" w:rsidRPr="006855A3" w:rsidRDefault="00B031CF" w:rsidP="00657814">
      <w:pPr>
        <w:pStyle w:val="TOC3"/>
        <w:rPr>
          <w:rFonts w:asciiTheme="minorHAnsi" w:eastAsiaTheme="minorEastAsia" w:hAnsiTheme="minorHAnsi" w:cstheme="minorBidi"/>
          <w:sz w:val="22"/>
          <w:szCs w:val="22"/>
        </w:rPr>
      </w:pPr>
      <w:hyperlink w:anchor="_Toc309826942" w:history="1">
        <w:r w:rsidR="00AA1D78" w:rsidRPr="006855A3">
          <w:rPr>
            <w:rStyle w:val="Hyperlink"/>
            <w:b w:val="0"/>
          </w:rPr>
          <w:t>Guided Exercise 3: User Login</w:t>
        </w:r>
        <w:r w:rsidR="006855A3">
          <w:rPr>
            <w:rStyle w:val="Hyperlink"/>
            <w:b w:val="0"/>
          </w:rPr>
          <w:t>………………………………………………………………………</w:t>
        </w:r>
        <w:r w:rsidRPr="006855A3">
          <w:rPr>
            <w:webHidden/>
          </w:rPr>
          <w:fldChar w:fldCharType="begin"/>
        </w:r>
        <w:r w:rsidR="00AA1D78" w:rsidRPr="006855A3">
          <w:rPr>
            <w:webHidden/>
          </w:rPr>
          <w:instrText xml:space="preserve"> PAGEREF _Toc309826942 \h </w:instrText>
        </w:r>
        <w:r w:rsidRPr="006855A3">
          <w:rPr>
            <w:webHidden/>
          </w:rPr>
        </w:r>
        <w:r w:rsidRPr="006855A3">
          <w:rPr>
            <w:webHidden/>
          </w:rPr>
          <w:fldChar w:fldCharType="separate"/>
        </w:r>
        <w:r w:rsidR="00AA1D78" w:rsidRPr="006855A3">
          <w:rPr>
            <w:webHidden/>
          </w:rPr>
          <w:t>15</w:t>
        </w:r>
        <w:r w:rsidRPr="006855A3">
          <w:rPr>
            <w:webHidden/>
          </w:rPr>
          <w:fldChar w:fldCharType="end"/>
        </w:r>
      </w:hyperlink>
    </w:p>
    <w:p w:rsidR="00AA1D78" w:rsidRPr="006855A3" w:rsidRDefault="00B031CF" w:rsidP="00657814">
      <w:pPr>
        <w:pStyle w:val="TOC3"/>
        <w:rPr>
          <w:rFonts w:asciiTheme="minorHAnsi" w:eastAsiaTheme="minorEastAsia" w:hAnsiTheme="minorHAnsi" w:cstheme="minorBidi"/>
          <w:sz w:val="22"/>
          <w:szCs w:val="22"/>
        </w:rPr>
      </w:pPr>
      <w:hyperlink w:anchor="_Toc309826943" w:history="1">
        <w:r w:rsidR="00AA1D78" w:rsidRPr="006855A3">
          <w:rPr>
            <w:rStyle w:val="Hyperlink"/>
            <w:b w:val="0"/>
          </w:rPr>
          <w:t>Guided Exercise 4: User Details</w:t>
        </w:r>
        <w:r w:rsidR="006855A3">
          <w:rPr>
            <w:rStyle w:val="Hyperlink"/>
            <w:b w:val="0"/>
          </w:rPr>
          <w:t>…………………………………………………………………….</w:t>
        </w:r>
        <w:r w:rsidRPr="006855A3">
          <w:rPr>
            <w:webHidden/>
          </w:rPr>
          <w:fldChar w:fldCharType="begin"/>
        </w:r>
        <w:r w:rsidR="00AA1D78" w:rsidRPr="006855A3">
          <w:rPr>
            <w:webHidden/>
          </w:rPr>
          <w:instrText xml:space="preserve"> PAGEREF _Toc309826943 \h </w:instrText>
        </w:r>
        <w:r w:rsidRPr="006855A3">
          <w:rPr>
            <w:webHidden/>
          </w:rPr>
        </w:r>
        <w:r w:rsidRPr="006855A3">
          <w:rPr>
            <w:webHidden/>
          </w:rPr>
          <w:fldChar w:fldCharType="separate"/>
        </w:r>
        <w:r w:rsidR="00AA1D78" w:rsidRPr="006855A3">
          <w:rPr>
            <w:webHidden/>
          </w:rPr>
          <w:t>22</w:t>
        </w:r>
        <w:r w:rsidRPr="006855A3">
          <w:rPr>
            <w:webHidden/>
          </w:rPr>
          <w:fldChar w:fldCharType="end"/>
        </w:r>
      </w:hyperlink>
    </w:p>
    <w:p w:rsidR="00AA1D78" w:rsidRDefault="00B031CF" w:rsidP="00657814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9826944" w:history="1">
        <w:r w:rsidR="00AA1D78" w:rsidRPr="00B21EDC">
          <w:rPr>
            <w:rStyle w:val="Hyperlink"/>
            <w:noProof/>
          </w:rPr>
          <w:t>Topic: Handler Interceptor</w:t>
        </w:r>
        <w:r w:rsidR="006855A3">
          <w:rPr>
            <w:rStyle w:val="Hyperlink"/>
            <w:noProof/>
          </w:rPr>
          <w:t>……………………………………………………………</w:t>
        </w:r>
        <w:r>
          <w:rPr>
            <w:noProof/>
            <w:webHidden/>
          </w:rPr>
          <w:fldChar w:fldCharType="begin"/>
        </w:r>
        <w:r w:rsidR="00AA1D78">
          <w:rPr>
            <w:noProof/>
            <w:webHidden/>
          </w:rPr>
          <w:instrText xml:space="preserve"> PAGEREF _Toc309826944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1D78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A1D78" w:rsidRDefault="00B031CF" w:rsidP="00657814">
      <w:pPr>
        <w:pStyle w:val="TOC3"/>
        <w:rPr>
          <w:rFonts w:asciiTheme="minorHAnsi" w:eastAsiaTheme="minorEastAsia" w:hAnsiTheme="minorHAnsi" w:cstheme="minorBidi"/>
          <w:sz w:val="22"/>
          <w:szCs w:val="22"/>
        </w:rPr>
      </w:pPr>
      <w:hyperlink w:anchor="_Toc309826945" w:history="1">
        <w:r w:rsidR="00AA1D78" w:rsidRPr="006855A3">
          <w:rPr>
            <w:rStyle w:val="Hyperlink"/>
            <w:b w:val="0"/>
          </w:rPr>
          <w:t>Guide</w:t>
        </w:r>
        <w:r w:rsidR="006855A3">
          <w:rPr>
            <w:rStyle w:val="Hyperlink"/>
            <w:b w:val="0"/>
          </w:rPr>
          <w:t>d Exercise 5: Logging Interceptor…………………………………………………………...</w:t>
        </w:r>
        <w:r w:rsidRPr="006855A3">
          <w:rPr>
            <w:webHidden/>
          </w:rPr>
          <w:fldChar w:fldCharType="begin"/>
        </w:r>
        <w:r w:rsidR="00AA1D78" w:rsidRPr="006855A3">
          <w:rPr>
            <w:webHidden/>
          </w:rPr>
          <w:instrText xml:space="preserve"> PAGEREF _Toc309826945 \h </w:instrText>
        </w:r>
        <w:r w:rsidRPr="006855A3">
          <w:rPr>
            <w:webHidden/>
          </w:rPr>
        </w:r>
        <w:r w:rsidRPr="006855A3">
          <w:rPr>
            <w:webHidden/>
          </w:rPr>
          <w:fldChar w:fldCharType="separate"/>
        </w:r>
        <w:r w:rsidR="00AA1D78" w:rsidRPr="006855A3">
          <w:rPr>
            <w:webHidden/>
          </w:rPr>
          <w:t>24</w:t>
        </w:r>
        <w:r w:rsidRPr="006855A3">
          <w:rPr>
            <w:webHidden/>
          </w:rPr>
          <w:fldChar w:fldCharType="end"/>
        </w:r>
      </w:hyperlink>
    </w:p>
    <w:p w:rsidR="00AA1D78" w:rsidRDefault="00B031CF" w:rsidP="00657814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9826946" w:history="1">
        <w:r w:rsidR="00AA1D78" w:rsidRPr="00B21EDC">
          <w:rPr>
            <w:rStyle w:val="Hyperlink"/>
            <w:noProof/>
          </w:rPr>
          <w:t>Topic: Validator</w:t>
        </w:r>
        <w:r w:rsidR="006855A3">
          <w:rPr>
            <w:rStyle w:val="Hyperlink"/>
            <w:noProof/>
          </w:rPr>
          <w:t>…………………………………………………………………………….</w:t>
        </w:r>
        <w:r>
          <w:rPr>
            <w:noProof/>
            <w:webHidden/>
          </w:rPr>
          <w:fldChar w:fldCharType="begin"/>
        </w:r>
        <w:r w:rsidR="00AA1D78">
          <w:rPr>
            <w:noProof/>
            <w:webHidden/>
          </w:rPr>
          <w:instrText xml:space="preserve"> PAGEREF _Toc309826946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1D78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A1D78" w:rsidRDefault="00B031CF" w:rsidP="00657814">
      <w:pPr>
        <w:pStyle w:val="TOC3"/>
        <w:rPr>
          <w:rFonts w:asciiTheme="minorHAnsi" w:eastAsiaTheme="minorEastAsia" w:hAnsiTheme="minorHAnsi" w:cstheme="minorBidi"/>
          <w:sz w:val="22"/>
          <w:szCs w:val="22"/>
        </w:rPr>
      </w:pPr>
      <w:hyperlink w:anchor="_Toc309826947" w:history="1">
        <w:r w:rsidR="00AA1D78" w:rsidRPr="006855A3">
          <w:rPr>
            <w:rStyle w:val="Hyperlink"/>
            <w:b w:val="0"/>
          </w:rPr>
          <w:t>Guided Exercise 6: User Data Validation</w:t>
        </w:r>
        <w:r w:rsidR="006855A3">
          <w:rPr>
            <w:rStyle w:val="Hyperlink"/>
            <w:b w:val="0"/>
          </w:rPr>
          <w:t>…………………………………………………………</w:t>
        </w:r>
        <w:r w:rsidRPr="00657814">
          <w:rPr>
            <w:webHidden/>
          </w:rPr>
          <w:fldChar w:fldCharType="begin"/>
        </w:r>
        <w:r w:rsidR="00AA1D78" w:rsidRPr="00657814">
          <w:rPr>
            <w:webHidden/>
          </w:rPr>
          <w:instrText xml:space="preserve"> PAGEREF _Toc309826947 \h </w:instrText>
        </w:r>
        <w:r w:rsidRPr="00657814">
          <w:rPr>
            <w:webHidden/>
          </w:rPr>
        </w:r>
        <w:r w:rsidRPr="00657814">
          <w:rPr>
            <w:webHidden/>
          </w:rPr>
          <w:fldChar w:fldCharType="separate"/>
        </w:r>
        <w:r w:rsidR="00AA1D78" w:rsidRPr="00657814">
          <w:rPr>
            <w:webHidden/>
          </w:rPr>
          <w:t>26</w:t>
        </w:r>
        <w:r w:rsidRPr="00657814">
          <w:rPr>
            <w:webHidden/>
          </w:rPr>
          <w:fldChar w:fldCharType="end"/>
        </w:r>
      </w:hyperlink>
    </w:p>
    <w:p w:rsidR="00AA1D78" w:rsidRDefault="00B031CF" w:rsidP="00657814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9826948" w:history="1">
        <w:r w:rsidR="00AA1D78" w:rsidRPr="00B21EDC">
          <w:rPr>
            <w:rStyle w:val="Hyperlink"/>
            <w:noProof/>
          </w:rPr>
          <w:t>Case Study Assignments – Spring 3 MVC</w:t>
        </w:r>
        <w:r w:rsidR="00657814">
          <w:rPr>
            <w:rStyle w:val="Hyperlink"/>
            <w:noProof/>
          </w:rPr>
          <w:t>……………………………………………</w:t>
        </w:r>
        <w:r>
          <w:rPr>
            <w:noProof/>
            <w:webHidden/>
          </w:rPr>
          <w:fldChar w:fldCharType="begin"/>
        </w:r>
        <w:r w:rsidR="00AA1D78">
          <w:rPr>
            <w:noProof/>
            <w:webHidden/>
          </w:rPr>
          <w:instrText xml:space="preserve"> PAGEREF _Toc309826948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1D78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A1D78" w:rsidRDefault="00B031CF" w:rsidP="00657814">
      <w:pPr>
        <w:pStyle w:val="TOC3"/>
        <w:rPr>
          <w:rFonts w:asciiTheme="minorHAnsi" w:eastAsiaTheme="minorEastAsia" w:hAnsiTheme="minorHAnsi" w:cstheme="minorBidi"/>
          <w:sz w:val="22"/>
          <w:szCs w:val="22"/>
        </w:rPr>
      </w:pPr>
      <w:hyperlink w:anchor="_Toc309826949" w:history="1">
        <w:r w:rsidR="00AA1D78" w:rsidRPr="006855A3">
          <w:rPr>
            <w:rStyle w:val="Hyperlink"/>
            <w:b w:val="0"/>
          </w:rPr>
          <w:t>Case Study 1: Time Sheet Management</w:t>
        </w:r>
        <w:r w:rsidR="00657814">
          <w:rPr>
            <w:rStyle w:val="Hyperlink"/>
            <w:b w:val="0"/>
          </w:rPr>
          <w:t>……………………………………………………………</w:t>
        </w:r>
        <w:r w:rsidRPr="00657814">
          <w:rPr>
            <w:webHidden/>
          </w:rPr>
          <w:fldChar w:fldCharType="begin"/>
        </w:r>
        <w:r w:rsidR="00AA1D78" w:rsidRPr="00657814">
          <w:rPr>
            <w:webHidden/>
          </w:rPr>
          <w:instrText xml:space="preserve"> PAGEREF _Toc309826949 \h </w:instrText>
        </w:r>
        <w:r w:rsidRPr="00657814">
          <w:rPr>
            <w:webHidden/>
          </w:rPr>
        </w:r>
        <w:r w:rsidRPr="00657814">
          <w:rPr>
            <w:webHidden/>
          </w:rPr>
          <w:fldChar w:fldCharType="separate"/>
        </w:r>
        <w:r w:rsidR="00AA1D78" w:rsidRPr="00657814">
          <w:rPr>
            <w:webHidden/>
          </w:rPr>
          <w:t>28</w:t>
        </w:r>
        <w:r w:rsidRPr="00657814">
          <w:rPr>
            <w:webHidden/>
          </w:rPr>
          <w:fldChar w:fldCharType="end"/>
        </w:r>
      </w:hyperlink>
    </w:p>
    <w:p w:rsidR="00AA1D78" w:rsidRDefault="00B031CF" w:rsidP="00657814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9826950" w:history="1">
        <w:r w:rsidR="00AA1D78" w:rsidRPr="00B21EDC">
          <w:rPr>
            <w:rStyle w:val="Hyperlink"/>
            <w:noProof/>
          </w:rPr>
          <w:t>Maintenance Project (From Spring 2 to Spring 3)-(Optional)</w:t>
        </w:r>
        <w:r w:rsidR="00657814">
          <w:rPr>
            <w:noProof/>
            <w:webHidden/>
          </w:rPr>
          <w:t>……………</w:t>
        </w:r>
        <w:r>
          <w:rPr>
            <w:noProof/>
            <w:webHidden/>
          </w:rPr>
          <w:fldChar w:fldCharType="begin"/>
        </w:r>
        <w:r w:rsidR="00AA1D78">
          <w:rPr>
            <w:noProof/>
            <w:webHidden/>
          </w:rPr>
          <w:instrText xml:space="preserve"> PAGEREF _Toc309826950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A1D78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A1D78" w:rsidRPr="006855A3" w:rsidRDefault="00B031CF" w:rsidP="00657814">
      <w:pPr>
        <w:pStyle w:val="TOC3"/>
        <w:rPr>
          <w:rFonts w:asciiTheme="minorHAnsi" w:eastAsiaTheme="minorEastAsia" w:hAnsiTheme="minorHAnsi" w:cstheme="minorBidi"/>
          <w:sz w:val="22"/>
          <w:szCs w:val="22"/>
        </w:rPr>
      </w:pPr>
      <w:hyperlink w:anchor="_Toc309826951" w:history="1">
        <w:r w:rsidR="00AA1D78" w:rsidRPr="006855A3">
          <w:rPr>
            <w:rStyle w:val="Hyperlink"/>
            <w:b w:val="0"/>
          </w:rPr>
          <w:t>Case Study 1: Product List Maintenance</w:t>
        </w:r>
        <w:r w:rsidR="00657814">
          <w:rPr>
            <w:rStyle w:val="Hyperlink"/>
            <w:b w:val="0"/>
          </w:rPr>
          <w:t>………………………………………………………….</w:t>
        </w:r>
        <w:r w:rsidRPr="00657814">
          <w:rPr>
            <w:webHidden/>
          </w:rPr>
          <w:fldChar w:fldCharType="begin"/>
        </w:r>
        <w:r w:rsidR="00AA1D78" w:rsidRPr="00657814">
          <w:rPr>
            <w:webHidden/>
          </w:rPr>
          <w:instrText xml:space="preserve"> PAGEREF _Toc309826951 \h </w:instrText>
        </w:r>
        <w:r w:rsidRPr="00657814">
          <w:rPr>
            <w:webHidden/>
          </w:rPr>
        </w:r>
        <w:r w:rsidRPr="00657814">
          <w:rPr>
            <w:webHidden/>
          </w:rPr>
          <w:fldChar w:fldCharType="separate"/>
        </w:r>
        <w:r w:rsidR="00AA1D78" w:rsidRPr="00657814">
          <w:rPr>
            <w:webHidden/>
          </w:rPr>
          <w:t>28</w:t>
        </w:r>
        <w:r w:rsidRPr="00657814">
          <w:rPr>
            <w:webHidden/>
          </w:rPr>
          <w:fldChar w:fldCharType="end"/>
        </w:r>
      </w:hyperlink>
    </w:p>
    <w:p w:rsidR="00AA1D78" w:rsidRPr="006855A3" w:rsidRDefault="00B031CF" w:rsidP="00657814">
      <w:pPr>
        <w:pStyle w:val="TOC3"/>
        <w:rPr>
          <w:rFonts w:asciiTheme="minorHAnsi" w:eastAsiaTheme="minorEastAsia" w:hAnsiTheme="minorHAnsi" w:cstheme="minorBidi"/>
          <w:sz w:val="22"/>
          <w:szCs w:val="22"/>
        </w:rPr>
      </w:pPr>
      <w:hyperlink w:anchor="_Toc309826952" w:history="1">
        <w:r w:rsidR="00AA1D78" w:rsidRPr="006855A3">
          <w:rPr>
            <w:rStyle w:val="Hyperlink"/>
            <w:b w:val="0"/>
          </w:rPr>
          <w:t>Case Study 2: Online Stock Trading System</w:t>
        </w:r>
        <w:r w:rsidR="00657814">
          <w:rPr>
            <w:rStyle w:val="Hyperlink"/>
            <w:b w:val="0"/>
          </w:rPr>
          <w:t>………………………………………………………</w:t>
        </w:r>
        <w:r w:rsidRPr="00657814">
          <w:rPr>
            <w:webHidden/>
          </w:rPr>
          <w:fldChar w:fldCharType="begin"/>
        </w:r>
        <w:r w:rsidR="00AA1D78" w:rsidRPr="00657814">
          <w:rPr>
            <w:webHidden/>
          </w:rPr>
          <w:instrText xml:space="preserve"> PAGEREF _Toc309826952 \h </w:instrText>
        </w:r>
        <w:r w:rsidRPr="00657814">
          <w:rPr>
            <w:webHidden/>
          </w:rPr>
        </w:r>
        <w:r w:rsidRPr="00657814">
          <w:rPr>
            <w:webHidden/>
          </w:rPr>
          <w:fldChar w:fldCharType="separate"/>
        </w:r>
        <w:r w:rsidR="00AA1D78" w:rsidRPr="00657814">
          <w:rPr>
            <w:webHidden/>
          </w:rPr>
          <w:t>31</w:t>
        </w:r>
        <w:r w:rsidRPr="00657814">
          <w:rPr>
            <w:webHidden/>
          </w:rPr>
          <w:fldChar w:fldCharType="end"/>
        </w:r>
      </w:hyperlink>
    </w:p>
    <w:p w:rsidR="001A15AC" w:rsidRDefault="00B031CF" w:rsidP="00657814">
      <w:r>
        <w:fldChar w:fldCharType="end"/>
      </w:r>
    </w:p>
    <w:p w:rsidR="00AA55E9" w:rsidRPr="003471CB" w:rsidRDefault="00AA55E9" w:rsidP="00657814"/>
    <w:p w:rsidR="00A0575B" w:rsidRPr="009A4F86" w:rsidRDefault="00AA55E9" w:rsidP="00657814">
      <w:bookmarkStart w:id="1" w:name="_Toc123461318"/>
      <w:bookmarkStart w:id="2" w:name="_Toc124663307"/>
      <w:r w:rsidRPr="003471CB">
        <w:br w:type="page"/>
      </w:r>
      <w:bookmarkEnd w:id="1"/>
      <w:bookmarkEnd w:id="2"/>
    </w:p>
    <w:p w:rsidR="00EC5763" w:rsidRPr="003471CB" w:rsidRDefault="00EC5763" w:rsidP="00657814">
      <w:pPr>
        <w:pStyle w:val="ChapHeadDayNo"/>
      </w:pPr>
      <w:bookmarkStart w:id="3" w:name="_Toc185054946"/>
      <w:bookmarkStart w:id="4" w:name="_Toc185066702"/>
      <w:bookmarkStart w:id="5" w:name="_Toc309826937"/>
      <w:r>
        <w:lastRenderedPageBreak/>
        <w:t xml:space="preserve">Topic: </w:t>
      </w:r>
      <w:bookmarkEnd w:id="3"/>
      <w:bookmarkEnd w:id="4"/>
      <w:r w:rsidR="00BF6BF5">
        <w:t xml:space="preserve">Spring </w:t>
      </w:r>
      <w:r w:rsidR="00226D21">
        <w:t>Controller</w:t>
      </w:r>
      <w:bookmarkEnd w:id="5"/>
    </w:p>
    <w:p w:rsidR="00FB6C5E" w:rsidRDefault="00FB6C5E" w:rsidP="00657814"/>
    <w:p w:rsidR="00BF6BF5" w:rsidRDefault="00BF6BF5" w:rsidP="00657814">
      <w:pPr>
        <w:pStyle w:val="Heading3"/>
      </w:pPr>
      <w:bookmarkStart w:id="6" w:name="_Toc185066706"/>
      <w:bookmarkStart w:id="7" w:name="_Toc309826938"/>
      <w:bookmarkStart w:id="8" w:name="_Toc185066705"/>
      <w:r>
        <w:t>Guided Assignments</w:t>
      </w:r>
      <w:bookmarkEnd w:id="6"/>
      <w:bookmarkEnd w:id="7"/>
    </w:p>
    <w:p w:rsidR="00226D21" w:rsidRPr="00552C9B" w:rsidRDefault="00226D21" w:rsidP="00657814">
      <w:pPr>
        <w:pStyle w:val="ExerciseNo"/>
      </w:pPr>
      <w:bookmarkStart w:id="9" w:name="_Toc309826939"/>
      <w:r>
        <w:t xml:space="preserve">Guided </w:t>
      </w:r>
      <w:r w:rsidRPr="003471CB">
        <w:t>Exercise</w:t>
      </w:r>
      <w:r>
        <w:t xml:space="preserve"> 1: Hello World!</w:t>
      </w:r>
      <w:bookmarkEnd w:id="9"/>
    </w:p>
    <w:p w:rsidR="00226D21" w:rsidRPr="006855A3" w:rsidRDefault="00226D21" w:rsidP="00657814">
      <w:pPr>
        <w:rPr>
          <w:rStyle w:val="BodyTextBold"/>
          <w:b/>
        </w:rPr>
      </w:pPr>
      <w:r w:rsidRPr="006855A3">
        <w:rPr>
          <w:rStyle w:val="BodyTextBold"/>
          <w:b/>
        </w:rPr>
        <w:t>Estimated Completion Time: 15 Minutes</w:t>
      </w:r>
    </w:p>
    <w:p w:rsidR="00226D21" w:rsidRPr="006855A3" w:rsidRDefault="00226D21" w:rsidP="00657814">
      <w:pPr>
        <w:pStyle w:val="Marks"/>
        <w:rPr>
          <w:rStyle w:val="BodyText1"/>
        </w:rPr>
      </w:pPr>
      <w:r w:rsidRPr="006855A3">
        <w:rPr>
          <w:rStyle w:val="BodyText1"/>
        </w:rPr>
        <w:t>(15 Marks)</w:t>
      </w:r>
    </w:p>
    <w:p w:rsidR="00226D21" w:rsidRDefault="00226D21" w:rsidP="00657814">
      <w:pPr>
        <w:rPr>
          <w:rStyle w:val="BodyText1"/>
          <w:b w:val="0"/>
        </w:rPr>
      </w:pPr>
      <w:r w:rsidRPr="006855A3">
        <w:rPr>
          <w:rStyle w:val="BodyTextBold"/>
          <w:b/>
        </w:rPr>
        <w:t>Objective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To write a simple hello world program using Spring MVC 3</w:t>
      </w:r>
      <w:r w:rsidR="007913C7">
        <w:rPr>
          <w:rStyle w:val="BodyText1"/>
          <w:b w:val="0"/>
        </w:rPr>
        <w:t>.</w:t>
      </w:r>
    </w:p>
    <w:p w:rsidR="007913C7" w:rsidRPr="001F25CC" w:rsidRDefault="007913C7" w:rsidP="00657814">
      <w:pPr>
        <w:rPr>
          <w:rStyle w:val="BodyText1"/>
          <w:b w:val="0"/>
        </w:rPr>
      </w:pPr>
    </w:p>
    <w:p w:rsidR="00226D21" w:rsidRPr="001F25CC" w:rsidRDefault="00226D21" w:rsidP="00657814">
      <w:pPr>
        <w:rPr>
          <w:rStyle w:val="BodyText1"/>
          <w:b w:val="0"/>
        </w:rPr>
      </w:pPr>
      <w:r w:rsidRPr="006855A3">
        <w:rPr>
          <w:rStyle w:val="BodyTextBold"/>
          <w:b/>
        </w:rPr>
        <w:t>Concept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To understand how to configure simple Spring MVC 3</w:t>
      </w:r>
      <w:r w:rsidR="007913C7">
        <w:rPr>
          <w:rStyle w:val="BodyText1"/>
          <w:b w:val="0"/>
        </w:rPr>
        <w:t>.</w:t>
      </w:r>
    </w:p>
    <w:p w:rsidR="00226D21" w:rsidRPr="001F25CC" w:rsidRDefault="00226D21" w:rsidP="00657814">
      <w:pPr>
        <w:rPr>
          <w:rStyle w:val="BodyText1"/>
          <w:b w:val="0"/>
        </w:rPr>
      </w:pPr>
    </w:p>
    <w:p w:rsidR="00226D21" w:rsidRPr="001F25CC" w:rsidRDefault="00226D21" w:rsidP="00657814">
      <w:pPr>
        <w:rPr>
          <w:rStyle w:val="BodyText1"/>
          <w:b w:val="0"/>
        </w:rPr>
      </w:pPr>
      <w:r w:rsidRPr="006855A3">
        <w:rPr>
          <w:rStyle w:val="BodyTextBold"/>
          <w:b/>
        </w:rPr>
        <w:t>Step 1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Create a dynamic web project using SDE/Eclipse</w:t>
      </w:r>
      <w:r w:rsidR="0039081A" w:rsidRPr="001F25CC">
        <w:rPr>
          <w:rStyle w:val="BodyText1"/>
          <w:b w:val="0"/>
        </w:rPr>
        <w:t>/Netbeans</w:t>
      </w:r>
      <w:r w:rsidR="006855A3">
        <w:rPr>
          <w:rStyle w:val="BodyText1"/>
          <w:b w:val="0"/>
        </w:rPr>
        <w:t>.</w:t>
      </w:r>
    </w:p>
    <w:p w:rsidR="00226D21" w:rsidRPr="001F25CC" w:rsidRDefault="00226D21" w:rsidP="00657814">
      <w:pPr>
        <w:rPr>
          <w:rStyle w:val="BodyText1"/>
          <w:b w:val="0"/>
        </w:rPr>
      </w:pPr>
    </w:p>
    <w:p w:rsidR="00226D21" w:rsidRDefault="00226D21" w:rsidP="00657814">
      <w:pPr>
        <w:rPr>
          <w:rStyle w:val="BodyText1"/>
          <w:b w:val="0"/>
        </w:rPr>
      </w:pPr>
      <w:r w:rsidRPr="006855A3">
        <w:rPr>
          <w:rStyle w:val="BodyTextBold"/>
          <w:b/>
        </w:rPr>
        <w:t>Step 2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Add below configuration to web.xml file</w:t>
      </w:r>
      <w:r w:rsidR="006855A3">
        <w:rPr>
          <w:rStyle w:val="BodyText1"/>
          <w:b w:val="0"/>
        </w:rPr>
        <w:t>: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>&lt;?xml version="1.0" encoding="UTF-8"?&gt;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>&lt;web-app xmlns:xsi="http://www.w3.org/2001/XMLSchema-instance"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xmlns="http://java.sun.com/xml/ns/javaee"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xmlns:web="http://java.sun.com/xml/ns/javaee/web-app_2_5.xsd"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>xsi:schemaLocation="http://java.sun.com/xml/ns/javaee http://java.sun.com/xml/ns/javaee/web-app_2_5.xsd"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id="WebApp_ID" version="2.5"&gt;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&lt;display-name&gt;Spring3MVC&lt;/display-name&gt;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&lt;welcome-file-list&gt;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&lt;welcome-file&gt;index.jsp&lt;/welcome-file&gt;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&lt;/welcome-file-list&gt;</w:t>
      </w:r>
    </w:p>
    <w:p w:rsidR="00D51E0C" w:rsidRPr="00B476E7" w:rsidRDefault="00D51E0C" w:rsidP="00657814">
      <w:pPr>
        <w:rPr>
          <w:b w:val="0"/>
        </w:rPr>
      </w:pP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&lt;servlet&gt;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&lt;servlet-name&gt;spring&lt;/servlet-name&gt;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&lt;servlet-class&gt;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org.springframework.web.servlet.DispatcherServlet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&lt;/servlet-class&gt;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&lt;load-on-startup&gt;1&lt;/load-on-startup&gt;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&lt;/servlet&gt;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&lt;servlet-mapping&gt;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&lt;servlet-name&gt;spring&lt;/servlet-name&gt;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&lt;url-pattern&gt;*.html&lt;/url-pattern&gt;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&lt;/servlet-mapping&gt;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>&lt;/web-app&gt;</w:t>
      </w:r>
    </w:p>
    <w:p w:rsidR="00226D21" w:rsidRPr="006855A3" w:rsidRDefault="00226D21" w:rsidP="00657814">
      <w:pPr>
        <w:rPr>
          <w:rStyle w:val="BodyText1"/>
          <w:b w:val="0"/>
        </w:rPr>
      </w:pPr>
    </w:p>
    <w:p w:rsidR="00226D21" w:rsidRDefault="00226D21" w:rsidP="00657814">
      <w:pPr>
        <w:rPr>
          <w:b w:val="0"/>
        </w:rPr>
      </w:pPr>
      <w:r w:rsidRPr="001F25CC">
        <w:t xml:space="preserve"> </w:t>
      </w:r>
      <w:r w:rsidRPr="006855A3">
        <w:rPr>
          <w:rStyle w:val="BodyTextBold"/>
          <w:b/>
        </w:rPr>
        <w:t>Step 3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Create </w:t>
      </w:r>
      <w:r w:rsidR="00D51E0C" w:rsidRPr="001F25CC">
        <w:rPr>
          <w:rStyle w:val="BodyText1"/>
          <w:b w:val="0"/>
        </w:rPr>
        <w:t>spring</w:t>
      </w:r>
      <w:r w:rsidRPr="001F25CC">
        <w:rPr>
          <w:rStyle w:val="BodyText1"/>
          <w:b w:val="0"/>
        </w:rPr>
        <w:t xml:space="preserve">-servlet.xml and put in </w:t>
      </w:r>
      <w:r w:rsidRPr="001F25CC">
        <w:rPr>
          <w:rStyle w:val="HTMLCode"/>
          <w:b w:val="0"/>
        </w:rPr>
        <w:t>WEB-INF</w:t>
      </w:r>
      <w:r w:rsidRPr="00B476E7">
        <w:rPr>
          <w:b w:val="0"/>
        </w:rPr>
        <w:t xml:space="preserve"> di</w:t>
      </w:r>
      <w:r w:rsidR="00D51E0C" w:rsidRPr="00B476E7">
        <w:rPr>
          <w:b w:val="0"/>
        </w:rPr>
        <w:t>rectory of your web application with the following contents</w:t>
      </w:r>
      <w:r w:rsidR="006855A3" w:rsidRPr="00B476E7">
        <w:rPr>
          <w:b w:val="0"/>
        </w:rPr>
        <w:t>:</w:t>
      </w:r>
    </w:p>
    <w:p w:rsidR="00FC56B5" w:rsidRPr="00B476E7" w:rsidRDefault="00FC56B5" w:rsidP="00657814">
      <w:pPr>
        <w:rPr>
          <w:b w:val="0"/>
        </w:rPr>
      </w:pP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>&lt;?xml version="1.0" encoding="UTF-8"?&gt;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>&lt;beans xmlns="http://www.springframework.org/schema/beans"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xmlns:xsi="http://www.w3.org/2001/XMLSchema-instance"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xmlns:p="http://www.springframework.org/schema/p"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xmlns:context="http://www.springframework.org/schema/context"</w:t>
      </w:r>
    </w:p>
    <w:p w:rsidR="00D51E0C" w:rsidRPr="00B476E7" w:rsidRDefault="00D51E0C" w:rsidP="00657814">
      <w:pPr>
        <w:rPr>
          <w:b w:val="0"/>
        </w:rPr>
      </w:pPr>
      <w:r w:rsidRPr="006855A3">
        <w:tab/>
      </w:r>
      <w:r w:rsidRPr="00B476E7">
        <w:rPr>
          <w:b w:val="0"/>
        </w:rPr>
        <w:t>xsi:schemaLocation="http://www.springframework.org/schema/beans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http://www.springframework.org/schema/beans/spring-beans-3.0.xsd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http://www.springframework.org/schema/context</w:t>
      </w:r>
    </w:p>
    <w:p w:rsidR="00D51E0C" w:rsidRPr="00B476E7" w:rsidRDefault="00D51E0C" w:rsidP="00657814">
      <w:pPr>
        <w:rPr>
          <w:rFonts w:ascii="Courier New" w:hAnsi="Courier New" w:cs="Courier New"/>
          <w:b w:val="0"/>
          <w:sz w:val="20"/>
          <w:szCs w:val="20"/>
        </w:rPr>
      </w:pPr>
      <w:r w:rsidRPr="00B476E7">
        <w:rPr>
          <w:rFonts w:ascii="Courier New" w:hAnsi="Courier New" w:cs="Courier New"/>
          <w:b w:val="0"/>
          <w:sz w:val="20"/>
          <w:szCs w:val="20"/>
        </w:rPr>
        <w:tab/>
      </w:r>
      <w:hyperlink r:id="rId14" w:history="1">
        <w:r w:rsidRPr="00B476E7">
          <w:rPr>
            <w:rStyle w:val="Hyperlink"/>
            <w:rFonts w:ascii="Courier New" w:hAnsi="Courier New" w:cs="Courier New"/>
            <w:b w:val="0"/>
            <w:sz w:val="20"/>
            <w:szCs w:val="20"/>
          </w:rPr>
          <w:t>http://www.springframework.org/schema/context/spring-context</w:t>
        </w:r>
      </w:hyperlink>
      <w:r w:rsidRPr="00B476E7">
        <w:rPr>
          <w:rFonts w:ascii="Courier New" w:hAnsi="Courier New" w:cs="Courier New"/>
          <w:b w:val="0"/>
          <w:sz w:val="20"/>
          <w:szCs w:val="20"/>
        </w:rPr>
        <w:t xml:space="preserve">   3.0.xsd"&gt;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&lt;context:component-scan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base-package="spring3.controller" /&gt;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&lt;bean id="viewResolver”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class="org.springframework.web.servlet.view.UrlBasedViewResolver"&gt;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&lt;property name="viewClass"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value="org.springframework.web.servlet.view.JstlView" /&gt;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&lt;property name="prefix" value="/WEB-INF/jsp/" /&gt;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&lt;property name="suffix" value=".jsp" /&gt;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ab/>
        <w:t>&lt;/bean&gt;</w:t>
      </w:r>
    </w:p>
    <w:p w:rsidR="00D51E0C" w:rsidRPr="00B476E7" w:rsidRDefault="00D51E0C" w:rsidP="00657814">
      <w:pPr>
        <w:rPr>
          <w:b w:val="0"/>
        </w:rPr>
      </w:pPr>
      <w:r w:rsidRPr="00B476E7">
        <w:rPr>
          <w:b w:val="0"/>
        </w:rPr>
        <w:t>&lt;/beans&gt;</w:t>
      </w:r>
    </w:p>
    <w:p w:rsidR="002F57E5" w:rsidRPr="001F25CC" w:rsidRDefault="002F57E5" w:rsidP="00657814"/>
    <w:p w:rsidR="00226D21" w:rsidRDefault="003169B6" w:rsidP="00657814">
      <w:pPr>
        <w:rPr>
          <w:b w:val="0"/>
        </w:rPr>
      </w:pPr>
      <w:r w:rsidRPr="001F25CC">
        <w:t>Step 4</w:t>
      </w:r>
      <w:r w:rsidR="00226D21" w:rsidRPr="001F25CC">
        <w:t xml:space="preserve">: </w:t>
      </w:r>
      <w:r w:rsidR="00226D21" w:rsidRPr="00657814">
        <w:rPr>
          <w:b w:val="0"/>
        </w:rPr>
        <w:t>Write a simple controller class as follows</w:t>
      </w:r>
      <w:r w:rsidR="00FC56B5">
        <w:rPr>
          <w:b w:val="0"/>
        </w:rPr>
        <w:t>:</w:t>
      </w:r>
    </w:p>
    <w:p w:rsidR="00FC56B5" w:rsidRPr="00657814" w:rsidRDefault="00FC56B5" w:rsidP="00657814"/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package spring3.controller;</w:t>
      </w:r>
    </w:p>
    <w:p w:rsidR="002F57E5" w:rsidRPr="00B476E7" w:rsidRDefault="002F57E5" w:rsidP="00657814">
      <w:pPr>
        <w:rPr>
          <w:b w:val="0"/>
        </w:rPr>
      </w:pP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import org.springframework.stereotype.Controller;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import org.springframework.web.bind.annotation.RequestMapping;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import org.springframework.web.servlet.ModelAndView;</w:t>
      </w:r>
    </w:p>
    <w:p w:rsidR="002F57E5" w:rsidRPr="00B476E7" w:rsidRDefault="002F57E5" w:rsidP="00657814">
      <w:pPr>
        <w:rPr>
          <w:b w:val="0"/>
        </w:rPr>
      </w:pP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@Controller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public class HelloWorldController {</w:t>
      </w:r>
    </w:p>
    <w:p w:rsidR="002F57E5" w:rsidRPr="00B476E7" w:rsidRDefault="002F57E5" w:rsidP="00657814">
      <w:pPr>
        <w:rPr>
          <w:b w:val="0"/>
        </w:rPr>
      </w:pP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ab/>
        <w:t>@RequestMapping("/hello")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ab/>
        <w:t>public ModelAndView helloWorld() {</w:t>
      </w:r>
    </w:p>
    <w:p w:rsidR="002F57E5" w:rsidRPr="00B476E7" w:rsidRDefault="002F57E5" w:rsidP="00657814">
      <w:pPr>
        <w:rPr>
          <w:b w:val="0"/>
        </w:rPr>
      </w:pP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String message = "Hello World, Spring 3.0!";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System.out.println(message);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return new ModelAndView("hello", "message", message);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2F57E5" w:rsidRPr="00B476E7" w:rsidRDefault="002F57E5" w:rsidP="00657814">
      <w:pPr>
        <w:rPr>
          <w:b w:val="0"/>
        </w:rPr>
      </w:pP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}</w:t>
      </w:r>
    </w:p>
    <w:p w:rsidR="002F57E5" w:rsidRPr="001F25CC" w:rsidRDefault="002F57E5" w:rsidP="00657814"/>
    <w:p w:rsidR="00226D21" w:rsidRDefault="00226D21" w:rsidP="00657814">
      <w:pPr>
        <w:rPr>
          <w:b w:val="0"/>
        </w:rPr>
      </w:pPr>
      <w:r w:rsidRPr="001F25CC">
        <w:t>Step</w:t>
      </w:r>
      <w:r w:rsidR="003169B6" w:rsidRPr="001F25CC">
        <w:t xml:space="preserve"> 5</w:t>
      </w:r>
      <w:r w:rsidRPr="001F25CC">
        <w:t>:</w:t>
      </w:r>
      <w:r w:rsidR="002F57E5" w:rsidRPr="001F25CC">
        <w:t xml:space="preserve"> </w:t>
      </w:r>
      <w:r w:rsidR="002F57E5" w:rsidRPr="00657814">
        <w:rPr>
          <w:b w:val="0"/>
        </w:rPr>
        <w:t xml:space="preserve">Create  </w:t>
      </w:r>
      <w:r w:rsidR="002F57E5" w:rsidRPr="007913C7">
        <w:t>hello.jsp</w:t>
      </w:r>
      <w:r w:rsidR="002F57E5" w:rsidRPr="00657814">
        <w:rPr>
          <w:b w:val="0"/>
        </w:rPr>
        <w:t xml:space="preserve"> under </w:t>
      </w:r>
      <w:r w:rsidR="002F57E5" w:rsidRPr="007913C7">
        <w:t>WEB-INF/jsp</w:t>
      </w:r>
      <w:r w:rsidR="002F57E5" w:rsidRPr="00657814">
        <w:rPr>
          <w:b w:val="0"/>
        </w:rPr>
        <w:t xml:space="preserve"> folder</w:t>
      </w:r>
      <w:r w:rsidR="00FC56B5">
        <w:rPr>
          <w:b w:val="0"/>
        </w:rPr>
        <w:t>.</w:t>
      </w:r>
    </w:p>
    <w:p w:rsidR="00FC56B5" w:rsidRPr="00657814" w:rsidRDefault="00FC56B5" w:rsidP="00657814"/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&lt;html&gt;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&lt;head&gt;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ab/>
        <w:t>&lt;title&gt;Hello World&lt;/title&gt;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&lt;/head&gt;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&lt;body&gt;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ab/>
        <w:t>${message}</w:t>
      </w:r>
    </w:p>
    <w:p w:rsidR="002F57E5" w:rsidRPr="00B476E7" w:rsidRDefault="002F57E5" w:rsidP="00657814">
      <w:pPr>
        <w:rPr>
          <w:b w:val="0"/>
        </w:rPr>
      </w:pPr>
      <w:r w:rsidRPr="00B476E7">
        <w:rPr>
          <w:b w:val="0"/>
        </w:rPr>
        <w:t>&lt;/body&gt;</w:t>
      </w:r>
    </w:p>
    <w:p w:rsidR="002F57E5" w:rsidRDefault="002F57E5" w:rsidP="00657814">
      <w:pPr>
        <w:rPr>
          <w:b w:val="0"/>
        </w:rPr>
      </w:pPr>
      <w:r w:rsidRPr="00B476E7">
        <w:rPr>
          <w:b w:val="0"/>
        </w:rPr>
        <w:t>&lt;/html&gt;</w:t>
      </w:r>
    </w:p>
    <w:p w:rsidR="00FC56B5" w:rsidRPr="00B476E7" w:rsidRDefault="00FC56B5" w:rsidP="00657814">
      <w:pPr>
        <w:rPr>
          <w:b w:val="0"/>
        </w:rPr>
      </w:pPr>
    </w:p>
    <w:p w:rsidR="00226D21" w:rsidRPr="001F25CC" w:rsidRDefault="00226D21" w:rsidP="00657814">
      <w:r w:rsidRPr="001F25CC">
        <w:t xml:space="preserve">Step </w:t>
      </w:r>
      <w:r w:rsidR="00657814">
        <w:t xml:space="preserve">6: </w:t>
      </w:r>
      <w:r w:rsidRPr="00657814">
        <w:rPr>
          <w:b w:val="0"/>
        </w:rPr>
        <w:t>Deploy the war into Tomcat and select run on server.</w:t>
      </w:r>
    </w:p>
    <w:p w:rsidR="00226D21" w:rsidRPr="001F25CC" w:rsidRDefault="00226D21" w:rsidP="00657814"/>
    <w:p w:rsidR="002F57E5" w:rsidRDefault="002F57E5" w:rsidP="00657814">
      <w:pPr>
        <w:rPr>
          <w:b w:val="0"/>
        </w:rPr>
      </w:pPr>
      <w:r w:rsidRPr="001F25CC">
        <w:t>Step</w:t>
      </w:r>
      <w:r w:rsidR="003169B6" w:rsidRPr="001F25CC">
        <w:t xml:space="preserve"> </w:t>
      </w:r>
      <w:r w:rsidR="00657814">
        <w:t>7</w:t>
      </w:r>
      <w:r w:rsidRPr="001F25CC">
        <w:t xml:space="preserve">: </w:t>
      </w:r>
      <w:r w:rsidRPr="00657814">
        <w:rPr>
          <w:b w:val="0"/>
        </w:rPr>
        <w:t xml:space="preserve">Create </w:t>
      </w:r>
      <w:r w:rsidRPr="007913C7">
        <w:t>index.jsp</w:t>
      </w:r>
      <w:r w:rsidRPr="00657814">
        <w:rPr>
          <w:b w:val="0"/>
        </w:rPr>
        <w:t>(welcome file) under the web context root</w:t>
      </w:r>
      <w:r w:rsidR="00657814" w:rsidRPr="00657814">
        <w:rPr>
          <w:b w:val="0"/>
        </w:rPr>
        <w:t>.</w:t>
      </w:r>
    </w:p>
    <w:p w:rsidR="00FC56B5" w:rsidRPr="00657814" w:rsidRDefault="00FC56B5" w:rsidP="00657814">
      <w:pPr>
        <w:rPr>
          <w:b w:val="0"/>
        </w:rPr>
      </w:pPr>
    </w:p>
    <w:p w:rsidR="002F57E5" w:rsidRPr="00657814" w:rsidRDefault="002F57E5" w:rsidP="00657814">
      <w:pPr>
        <w:rPr>
          <w:b w:val="0"/>
        </w:rPr>
      </w:pPr>
      <w:r w:rsidRPr="00657814">
        <w:rPr>
          <w:b w:val="0"/>
        </w:rPr>
        <w:t>&lt;%@page contentType="text/html" pageEncoding="UTF-8"%&gt;</w:t>
      </w:r>
    </w:p>
    <w:p w:rsidR="002F57E5" w:rsidRPr="00657814" w:rsidRDefault="002F57E5" w:rsidP="00657814">
      <w:pPr>
        <w:rPr>
          <w:b w:val="0"/>
        </w:rPr>
      </w:pPr>
      <w:r w:rsidRPr="00657814">
        <w:rPr>
          <w:b w:val="0"/>
        </w:rPr>
        <w:t>&lt;% response.sendRedirect("hello.html"); %&gt;</w:t>
      </w:r>
    </w:p>
    <w:p w:rsidR="002F57E5" w:rsidRPr="001F25CC" w:rsidRDefault="002F57E5" w:rsidP="00657814"/>
    <w:p w:rsidR="002F57E5" w:rsidRDefault="00657814" w:rsidP="00657814">
      <w:r>
        <w:t>Step 8</w:t>
      </w:r>
      <w:r w:rsidR="003169B6" w:rsidRPr="001F25CC">
        <w:t>:</w:t>
      </w:r>
      <w:r w:rsidR="002F57E5" w:rsidRPr="001F25CC">
        <w:t xml:space="preserve"> </w:t>
      </w:r>
      <w:r w:rsidR="002F57E5" w:rsidRPr="00657814">
        <w:rPr>
          <w:b w:val="0"/>
        </w:rPr>
        <w:t>Deploy the webapplication and run.</w:t>
      </w:r>
    </w:p>
    <w:p w:rsidR="00FC56B5" w:rsidRPr="001F25CC" w:rsidRDefault="00FC56B5" w:rsidP="00657814"/>
    <w:p w:rsidR="005436D6" w:rsidRPr="001F25CC" w:rsidRDefault="005436D6" w:rsidP="00657814">
      <w:r w:rsidRPr="001F25CC">
        <w:rPr>
          <w:noProof/>
        </w:rPr>
        <w:drawing>
          <wp:inline distT="0" distB="0" distL="0" distR="0">
            <wp:extent cx="5553075" cy="3629025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7E5" w:rsidRPr="001F25CC" w:rsidRDefault="002F57E5" w:rsidP="00657814"/>
    <w:p w:rsidR="00226D21" w:rsidRPr="00657814" w:rsidRDefault="00226D21" w:rsidP="00657814">
      <w:pPr>
        <w:rPr>
          <w:rStyle w:val="BodyTextBold"/>
          <w:b/>
        </w:rPr>
      </w:pPr>
      <w:r w:rsidRPr="00657814">
        <w:rPr>
          <w:rStyle w:val="BodyTextBold"/>
          <w:b/>
        </w:rPr>
        <w:t>Summary of this exercise:</w:t>
      </w:r>
    </w:p>
    <w:p w:rsidR="00226D21" w:rsidRPr="00657814" w:rsidRDefault="00226D21" w:rsidP="00657814">
      <w:pPr>
        <w:rPr>
          <w:b w:val="0"/>
        </w:rPr>
      </w:pPr>
      <w:r w:rsidRPr="00657814">
        <w:rPr>
          <w:b w:val="0"/>
        </w:rPr>
        <w:t>You have just learnt:</w:t>
      </w:r>
    </w:p>
    <w:p w:rsidR="00226D21" w:rsidRPr="00657814" w:rsidRDefault="00226D21" w:rsidP="00657814">
      <w:pPr>
        <w:pStyle w:val="Bullet3"/>
        <w:rPr>
          <w:b w:val="0"/>
        </w:rPr>
      </w:pPr>
      <w:r w:rsidRPr="00657814">
        <w:rPr>
          <w:b w:val="0"/>
        </w:rPr>
        <w:t>How to configure spring MVC 3 in your web application.</w:t>
      </w:r>
    </w:p>
    <w:p w:rsidR="00226D21" w:rsidRPr="00657814" w:rsidRDefault="00226D21" w:rsidP="00657814">
      <w:pPr>
        <w:pStyle w:val="Bullet3"/>
        <w:rPr>
          <w:b w:val="0"/>
        </w:rPr>
      </w:pPr>
      <w:r w:rsidRPr="00657814">
        <w:rPr>
          <w:b w:val="0"/>
        </w:rPr>
        <w:t>How to write simple controller.</w:t>
      </w:r>
    </w:p>
    <w:p w:rsidR="005B7BDA" w:rsidRPr="00657814" w:rsidRDefault="00F61562" w:rsidP="00657814">
      <w:pPr>
        <w:pStyle w:val="Bullet3"/>
        <w:rPr>
          <w:b w:val="0"/>
        </w:rPr>
      </w:pPr>
      <w:r w:rsidRPr="00657814">
        <w:rPr>
          <w:b w:val="0"/>
        </w:rPr>
        <w:t xml:space="preserve">Source Code:  </w:t>
      </w:r>
      <w:r w:rsidR="00996773" w:rsidRPr="00657814">
        <w:rPr>
          <w:b w:val="0"/>
        </w:rPr>
        <w:object w:dxaOrig="1536" w:dyaOrig="99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 filled="t" fillcolor="white [3212]">
            <v:fill color2="fill darken(118)" rotate="t" method="linear sigma" focus="-50%" type="gradient"/>
            <v:imagedata r:id="rId16" o:title=""/>
          </v:shape>
          <o:OLEObject Type="Embed" ProgID="Package" ShapeID="_x0000_i1025" DrawAspect="Icon" ObjectID="_1388303432" r:id="rId17"/>
        </w:object>
      </w:r>
    </w:p>
    <w:p w:rsidR="00CB4B42" w:rsidRPr="001F25CC" w:rsidRDefault="00CB4B42" w:rsidP="00657814">
      <w:pPr>
        <w:pStyle w:val="ExerciseNo"/>
      </w:pPr>
      <w:bookmarkStart w:id="10" w:name="_Toc309826940"/>
      <w:r w:rsidRPr="001F25CC">
        <w:t xml:space="preserve">Guided Exercise 2: </w:t>
      </w:r>
      <w:r w:rsidR="0039081A" w:rsidRPr="001F25CC">
        <w:t>Spring MVC and Hibernate</w:t>
      </w:r>
      <w:bookmarkEnd w:id="10"/>
    </w:p>
    <w:p w:rsidR="00CB4B42" w:rsidRPr="00657814" w:rsidRDefault="00CB4B42" w:rsidP="00657814">
      <w:pPr>
        <w:rPr>
          <w:rStyle w:val="BodyTextBold"/>
          <w:b/>
        </w:rPr>
      </w:pPr>
      <w:r w:rsidRPr="00657814">
        <w:rPr>
          <w:rStyle w:val="BodyTextBold"/>
          <w:b/>
        </w:rPr>
        <w:t>Estimated Completion Time: 40 Minutes</w:t>
      </w:r>
    </w:p>
    <w:p w:rsidR="00CB4B42" w:rsidRPr="00657814" w:rsidRDefault="00CB4B42" w:rsidP="00657814">
      <w:pPr>
        <w:pStyle w:val="Marks"/>
        <w:rPr>
          <w:rStyle w:val="BodyText1"/>
        </w:rPr>
      </w:pPr>
      <w:r w:rsidRPr="00657814">
        <w:rPr>
          <w:rStyle w:val="BodyText1"/>
        </w:rPr>
        <w:t>(15 Marks)</w:t>
      </w:r>
    </w:p>
    <w:p w:rsidR="00CB4B42" w:rsidRDefault="00CB4B42" w:rsidP="00657814">
      <w:pPr>
        <w:rPr>
          <w:rStyle w:val="BodyText1"/>
          <w:b w:val="0"/>
        </w:rPr>
      </w:pPr>
      <w:r w:rsidRPr="00657814">
        <w:rPr>
          <w:rStyle w:val="BodyTextBold"/>
          <w:b/>
        </w:rPr>
        <w:t>Objective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</w:t>
      </w:r>
      <w:r w:rsidR="0039081A" w:rsidRPr="001F25CC">
        <w:rPr>
          <w:rStyle w:val="BodyText1"/>
          <w:b w:val="0"/>
        </w:rPr>
        <w:t>To develop a web application to add and list articles in to the repository(using Hibernate)</w:t>
      </w:r>
      <w:r w:rsidR="007913C7">
        <w:rPr>
          <w:rStyle w:val="BodyText1"/>
          <w:b w:val="0"/>
        </w:rPr>
        <w:t>.</w:t>
      </w:r>
    </w:p>
    <w:p w:rsidR="007913C7" w:rsidRPr="001F25CC" w:rsidRDefault="007913C7" w:rsidP="00657814">
      <w:pPr>
        <w:rPr>
          <w:rStyle w:val="BodyText1"/>
          <w:b w:val="0"/>
        </w:rPr>
      </w:pPr>
    </w:p>
    <w:p w:rsidR="00CB4B42" w:rsidRPr="001F25CC" w:rsidRDefault="00CB4B42" w:rsidP="00657814">
      <w:pPr>
        <w:rPr>
          <w:rStyle w:val="BodyText1"/>
          <w:b w:val="0"/>
        </w:rPr>
      </w:pPr>
      <w:r w:rsidRPr="00657814">
        <w:rPr>
          <w:rStyle w:val="BodyTextBold"/>
          <w:b/>
        </w:rPr>
        <w:t>Concept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To understand how to </w:t>
      </w:r>
      <w:r w:rsidR="0039081A" w:rsidRPr="001F25CC">
        <w:rPr>
          <w:rStyle w:val="BodyText1"/>
          <w:b w:val="0"/>
        </w:rPr>
        <w:t>develop a presentation tier components and use business objects(Business delegate, DAOs) to perform business logic.</w:t>
      </w:r>
    </w:p>
    <w:p w:rsidR="00CB4B42" w:rsidRPr="001F25CC" w:rsidRDefault="00CB4B42" w:rsidP="00657814">
      <w:pPr>
        <w:rPr>
          <w:rStyle w:val="BodyText1"/>
          <w:b w:val="0"/>
        </w:rPr>
      </w:pPr>
    </w:p>
    <w:p w:rsidR="00CB4B42" w:rsidRPr="001F25CC" w:rsidRDefault="00CB4B42" w:rsidP="00657814">
      <w:pPr>
        <w:rPr>
          <w:rStyle w:val="BodyText1"/>
          <w:b w:val="0"/>
        </w:rPr>
      </w:pPr>
      <w:r w:rsidRPr="00657814">
        <w:rPr>
          <w:rStyle w:val="BodyTextBold"/>
          <w:b/>
        </w:rPr>
        <w:t>Step 1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Create a dynamic web project using SDE/Eclipse</w:t>
      </w:r>
      <w:r w:rsidR="0039081A" w:rsidRPr="001F25CC">
        <w:rPr>
          <w:rStyle w:val="BodyText1"/>
          <w:b w:val="0"/>
        </w:rPr>
        <w:t>/Netbeans</w:t>
      </w:r>
      <w:r w:rsidR="00FC56B5">
        <w:rPr>
          <w:rStyle w:val="BodyText1"/>
          <w:b w:val="0"/>
        </w:rPr>
        <w:t>.</w:t>
      </w:r>
    </w:p>
    <w:p w:rsidR="00CB4B42" w:rsidRPr="001F25CC" w:rsidRDefault="00CB4B42" w:rsidP="00657814">
      <w:pPr>
        <w:rPr>
          <w:rStyle w:val="BodyText1"/>
          <w:b w:val="0"/>
        </w:rPr>
      </w:pPr>
    </w:p>
    <w:p w:rsidR="00CB4B42" w:rsidRDefault="00CB4B42" w:rsidP="00657814">
      <w:pPr>
        <w:rPr>
          <w:rStyle w:val="BodyText1"/>
          <w:b w:val="0"/>
        </w:rPr>
      </w:pPr>
      <w:r w:rsidRPr="00657814">
        <w:rPr>
          <w:rStyle w:val="BodyTextBold"/>
          <w:b/>
        </w:rPr>
        <w:t>Step 2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Add below configuration to web.xml file</w:t>
      </w:r>
      <w:r w:rsidR="00FC56B5">
        <w:rPr>
          <w:rStyle w:val="BodyText1"/>
          <w:b w:val="0"/>
        </w:rPr>
        <w:t>.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&lt;?xml version="1.0" encoding="UTF-8"?&gt;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&lt;web-app version="2.5" xmlns="http://java.sun.com/xml/ns/javaee"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xmlns:xsi="http://www.w3.org/2001/XMLSchema-instance"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xsi:schemaLocation="http://java.sun.com/xml/ns/javaee  http://java.sun.com/xml/ns/javaee/web-app_2_5.xsd"&gt;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&lt;servlet&gt;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&lt;servlet-name&gt;dispatcher&lt;/servlet-name&gt;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 xml:space="preserve">&lt;servlet-class&gt; org.springframework.web.servlet.DispatcherServlet 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                 &lt;/servlet-class&gt;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&lt;load-on-startup&gt;1&lt;/load-on-startup&gt;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&lt;/servlet&gt;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&lt;servlet-mapping&gt;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&lt;servlet-name&gt;dispatcher&lt;/servlet-name&gt;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&lt;url-pattern&gt;*.html&lt;/url-pattern&gt;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&lt;/servlet-mapping&gt;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&lt;welcome-file-list&gt;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&lt;welcome-file&gt;index.jsp&lt;/welcome-file&gt;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&lt;/welcome-file-list&gt;</w:t>
      </w:r>
    </w:p>
    <w:p w:rsidR="00E56A8F" w:rsidRPr="00B476E7" w:rsidRDefault="00E56A8F" w:rsidP="00657814">
      <w:pPr>
        <w:rPr>
          <w:b w:val="0"/>
        </w:rPr>
      </w:pPr>
    </w:p>
    <w:p w:rsidR="00CB4B42" w:rsidRPr="00B476E7" w:rsidRDefault="00E56A8F" w:rsidP="00657814">
      <w:pPr>
        <w:rPr>
          <w:rStyle w:val="BodyText1"/>
          <w:b w:val="0"/>
        </w:rPr>
      </w:pPr>
      <w:r w:rsidRPr="00B476E7">
        <w:rPr>
          <w:b w:val="0"/>
        </w:rPr>
        <w:t>&lt;/web-app&gt;</w:t>
      </w:r>
    </w:p>
    <w:p w:rsidR="00CB4B42" w:rsidRPr="001F25CC" w:rsidRDefault="00CB4B42" w:rsidP="00657814">
      <w:pPr>
        <w:rPr>
          <w:rStyle w:val="BodyText1"/>
          <w:b w:val="0"/>
        </w:rPr>
      </w:pPr>
      <w:r w:rsidRPr="001F25CC">
        <w:t xml:space="preserve"> </w:t>
      </w:r>
    </w:p>
    <w:p w:rsidR="00CB4B42" w:rsidRPr="001F25CC" w:rsidRDefault="00CB4B42" w:rsidP="00657814">
      <w:r w:rsidRPr="00657814">
        <w:rPr>
          <w:rStyle w:val="BodyTextBold"/>
          <w:b/>
        </w:rPr>
        <w:t>Step 3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Create </w:t>
      </w:r>
      <w:r w:rsidR="00E56A8F" w:rsidRPr="001F25CC">
        <w:rPr>
          <w:rStyle w:val="BodyText1"/>
          <w:b w:val="0"/>
        </w:rPr>
        <w:t>dispatcher</w:t>
      </w:r>
      <w:r w:rsidRPr="001F25CC">
        <w:rPr>
          <w:rStyle w:val="BodyText1"/>
          <w:b w:val="0"/>
        </w:rPr>
        <w:t xml:space="preserve">-servlet.xml and put in </w:t>
      </w:r>
      <w:r w:rsidRPr="001F25CC">
        <w:rPr>
          <w:rStyle w:val="HTMLCode"/>
          <w:b w:val="0"/>
        </w:rPr>
        <w:t>WEB-INF</w:t>
      </w:r>
      <w:r w:rsidRPr="001F25CC">
        <w:t xml:space="preserve"> </w:t>
      </w:r>
      <w:r w:rsidRPr="00657814">
        <w:rPr>
          <w:b w:val="0"/>
        </w:rPr>
        <w:t>directory of your web application.</w:t>
      </w:r>
    </w:p>
    <w:p w:rsidR="00CB4B42" w:rsidRPr="001F25CC" w:rsidRDefault="00CB4B42" w:rsidP="00657814">
      <w:pPr>
        <w:rPr>
          <w:rStyle w:val="BodyText1"/>
          <w:b w:val="0"/>
        </w:rPr>
      </w:pPr>
      <w:r w:rsidRPr="001F25CC">
        <w:tab/>
      </w:r>
      <w:r w:rsidRPr="001F25CC">
        <w:tab/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&lt;?xml version="1.0" encoding="UTF-8"?&gt;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&lt;beans xmlns="http://www.springframework.org/schema/beans"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xmlns:xsi="http://www.w3.org/2001/XMLSchema-instance"  xmlns:context="http://www.springframework.org/schema/context"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xmlns:tx="http://www.springframework.org/schema/tx"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xsi:schemaLocation="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http://www.springframework.org/schema/beans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http://www.springframework.org/schema/beans/spring-beans-3.0.xsd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http://www.springframework.org/schema/context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http://www.springframework.org/schema/context/spring-context-3.0.xsd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http://www.springframework.org/schema/tx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http://www.springframework.org/schema/tx/spring-tx-3.0.xsd"&gt;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&lt;context:property-placeholder location="classpath:jdbc.properties" /&gt;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&lt;context:component-scan base-package="spring3" /&gt;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  &lt;tx:annotation-driven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  transaction- manager ="hibernateTransactionManager"/&gt;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 &lt;bean id="jspViewResolver"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  class="org.springframework.web.servlet.view.InternalResourceViewResolver"&gt;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&lt;property name="viewClass"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value="org.springframework.web.servlet.view.JstlView" /&gt;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&lt;property name="prefix" value="/WEB-INF/view/" /&gt;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&lt;property name="suffix" value=".jsp" /&gt;</w:t>
      </w:r>
    </w:p>
    <w:p w:rsidR="00E56A8F" w:rsidRPr="00B476E7" w:rsidRDefault="00E56A8F" w:rsidP="00657814">
      <w:pPr>
        <w:rPr>
          <w:b w:val="0"/>
        </w:rPr>
      </w:pPr>
      <w:r w:rsidRPr="001F25CC">
        <w:t xml:space="preserve">        </w:t>
      </w:r>
      <w:r w:rsidRPr="00B476E7">
        <w:rPr>
          <w:b w:val="0"/>
        </w:rPr>
        <w:t>&lt;/bean&gt;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&lt;bean id="dataSource"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class="org.springframework.jdbc.datasource.DriverManagerDataSource"&gt;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 &lt;property name="driverClassName" value="${database.driver}" /&gt;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&lt;property name="url" value="${database.url}" /&gt;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&lt;property name="username" value="${database.user}" /&gt;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&lt;property name="password" value="${database.password}" /&gt;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&lt;/bean&gt;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&lt;bean   id="sessionFactory"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      class= "org.springframework.orm.hibernate3.annotation.    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                                                                             AnnotationSessionFactoryBean"&gt;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&lt;property name="dataSource" ref="dataSource" /&gt;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&lt;property name="annotatedClasses"&gt;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&lt;list&gt;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&lt;value&gt;spring3.model.Article&lt;/value&gt;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&lt;/list&gt;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&lt;/property&gt;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&lt;property name="hibernateProperties"&gt;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&lt;props&gt;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&lt;prop key="hibernate.dialect"&gt;${hibernate.dialect}&lt;/prop&gt;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 xml:space="preserve">&lt;prop  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                                 key="hibernate.show_sql"&gt;${hibernate.show_sql}&lt;/prop&gt;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                               &lt;prop key="hibernate.hbm2ddl.auto"&gt;create&lt;/prop&gt;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&lt;/props&gt;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&lt;/property&gt;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&lt;/bean&gt;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&lt;bean id="hibernateTransactionManager"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 class="org.springframework.orm.hibernate3.HibernateTransactionManager"&gt;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 xml:space="preserve">    &lt;property name="sessionFactory" ref="sessionFactory" /&gt;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&lt;/bean&gt;</w:t>
      </w:r>
    </w:p>
    <w:p w:rsidR="00CB4B42" w:rsidRPr="00B476E7" w:rsidRDefault="00E56A8F" w:rsidP="00657814">
      <w:pPr>
        <w:rPr>
          <w:b w:val="0"/>
        </w:rPr>
      </w:pPr>
      <w:r w:rsidRPr="00B476E7">
        <w:rPr>
          <w:b w:val="0"/>
        </w:rPr>
        <w:t>&lt;/beans&gt;</w:t>
      </w:r>
    </w:p>
    <w:p w:rsidR="00E56A8F" w:rsidRPr="001F25CC" w:rsidRDefault="00E56A8F" w:rsidP="00657814"/>
    <w:p w:rsidR="00CB4B42" w:rsidRPr="001F25CC" w:rsidRDefault="00CB4B42" w:rsidP="00657814">
      <w:r w:rsidRPr="001F25CC">
        <w:t xml:space="preserve">Step </w:t>
      </w:r>
      <w:r w:rsidR="000B0DDC" w:rsidRPr="001F25CC">
        <w:t>4</w:t>
      </w:r>
      <w:r w:rsidRPr="001F25CC">
        <w:t xml:space="preserve">: </w:t>
      </w:r>
      <w:r w:rsidRPr="00657814">
        <w:rPr>
          <w:b w:val="0"/>
        </w:rPr>
        <w:t>Create</w:t>
      </w:r>
      <w:r w:rsidR="00E56A8F" w:rsidRPr="00657814">
        <w:rPr>
          <w:b w:val="0"/>
        </w:rPr>
        <w:t xml:space="preserve"> a controller class</w:t>
      </w:r>
      <w:r w:rsidRPr="00657814">
        <w:rPr>
          <w:b w:val="0"/>
        </w:rPr>
        <w:t xml:space="preserve"> </w:t>
      </w:r>
      <w:r w:rsidR="000B0DDC" w:rsidRPr="00657814">
        <w:rPr>
          <w:b w:val="0"/>
        </w:rPr>
        <w:t>ArticleController</w:t>
      </w:r>
      <w:r w:rsidR="00FC56B5">
        <w:rPr>
          <w:b w:val="0"/>
        </w:rPr>
        <w:t>.</w:t>
      </w:r>
    </w:p>
    <w:p w:rsidR="00E56A8F" w:rsidRPr="001F25CC" w:rsidRDefault="00E56A8F" w:rsidP="00657814"/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package spring3.controller;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java.util.HashMap;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java.util.Map;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spring3.model.Article;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spring3.service.ArticleService;</w:t>
      </w:r>
    </w:p>
    <w:p w:rsidR="00E56A8F" w:rsidRPr="001F25CC" w:rsidRDefault="00E56A8F" w:rsidP="00657814"/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org.springframework.beans.factory.annotation.Autowired;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org.springframework.stereotype.Controller;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org.springframework.validation.BindingResult;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org.springframework.web.bind.annotation.ModelAttribute;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org.springframework.web.bind.annotation.RequestMapping;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org.springframework.web.bind.annotation.RequestMethod;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org.springframework.web.servlet.ModelAndView;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@Controller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@RequestMapping("/articles")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public class ArticleController {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@Autowired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private ArticleService articleService;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@RequestMapping(value = "/save", method = RequestMethod.POST)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public ModelAndView saveArticle(@ModelAttribute(" article") Article  article,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BindingResult result) {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 xml:space="preserve"> articleService.addArticle( article);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return new ModelAndView("redirect:/articles.html");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@RequestMapping(method = RequestMethod.GET)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public ModelAndView listArticles() {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Map&lt;String, Object&gt; model = new HashMap&lt;String, Object&gt;();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model.put("articles",  articleService.listArticles());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return new ModelAndView("articlesList", model);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@RequestMapping(value = "/add", method = RequestMethod.GET)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public ModelAndView addArticle(@ModelAttribute("article") Article article,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BindingResult result) {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return new ModelAndView("addArticle");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}</w:t>
      </w:r>
    </w:p>
    <w:p w:rsidR="00E56A8F" w:rsidRPr="001F25CC" w:rsidRDefault="00E56A8F" w:rsidP="00657814"/>
    <w:p w:rsidR="00E56A8F" w:rsidRPr="001F25CC" w:rsidRDefault="00CB4B42" w:rsidP="00657814">
      <w:r w:rsidRPr="001F25CC">
        <w:t xml:space="preserve">Step </w:t>
      </w:r>
      <w:r w:rsidR="000B0DDC" w:rsidRPr="001F25CC">
        <w:t>5</w:t>
      </w:r>
      <w:r w:rsidR="00657814" w:rsidRPr="00657814">
        <w:rPr>
          <w:b w:val="0"/>
        </w:rPr>
        <w:t>:</w:t>
      </w:r>
      <w:r w:rsidRPr="00657814">
        <w:rPr>
          <w:b w:val="0"/>
        </w:rPr>
        <w:t xml:space="preserve">Create </w:t>
      </w:r>
      <w:r w:rsidR="00E56A8F" w:rsidRPr="00657814">
        <w:rPr>
          <w:b w:val="0"/>
        </w:rPr>
        <w:t>DAO classes</w:t>
      </w:r>
      <w:r w:rsidR="000B0DDC" w:rsidRPr="00657814">
        <w:rPr>
          <w:b w:val="0"/>
        </w:rPr>
        <w:t xml:space="preserve">- </w:t>
      </w:r>
      <w:r w:rsidR="000B0DDC" w:rsidRPr="007913C7">
        <w:t>ArticleDao</w:t>
      </w:r>
      <w:r w:rsidR="000B0DDC" w:rsidRPr="00657814">
        <w:rPr>
          <w:b w:val="0"/>
        </w:rPr>
        <w:t xml:space="preserve"> and </w:t>
      </w:r>
      <w:r w:rsidR="000B0DDC" w:rsidRPr="007913C7">
        <w:t>ArticleDaoImpl</w:t>
      </w:r>
      <w:r w:rsidR="00FC56B5">
        <w:rPr>
          <w:b w:val="0"/>
        </w:rPr>
        <w:t>.</w:t>
      </w:r>
    </w:p>
    <w:p w:rsidR="00E56A8F" w:rsidRPr="001F25CC" w:rsidRDefault="00E56A8F" w:rsidP="00657814"/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import spring3.model.Article;</w:t>
      </w: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public interface ArticleDao {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// To Save the article detail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public void saveArticle ( Article Article );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// To get list of all articles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ab/>
        <w:t>public List&lt;Article&gt; listArticles();</w:t>
      </w:r>
    </w:p>
    <w:p w:rsidR="00E56A8F" w:rsidRPr="00B476E7" w:rsidRDefault="00E56A8F" w:rsidP="00657814">
      <w:pPr>
        <w:rPr>
          <w:b w:val="0"/>
        </w:rPr>
      </w:pPr>
      <w:r w:rsidRPr="00B476E7">
        <w:rPr>
          <w:b w:val="0"/>
        </w:rPr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package spring3.dao;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java.util.Date;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java.util.List;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spring3.model.Article;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org.hibernate.SessionFactory;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org.springframework.beans.factory.annotation.Autowired;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org.springframework.stereotype.Repository;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@Repository("articleDao")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public class ArticleDaoImpl implements ArticleDao {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@Autowired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private SessionFactory sessionFactory;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// To Save the article detail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void saveArticle(Article article)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article.setAddedDate(new Date());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sessionFactory.getCurrentSession().saveOrUpdate(article);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// To get list of all articles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@SuppressWarnings("unchecked")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List&lt;Article&gt; listArticles() {</w:t>
      </w:r>
      <w:r w:rsidRPr="00B476E7">
        <w:rPr>
          <w:b w:val="0"/>
        </w:rPr>
        <w:tab/>
      </w:r>
      <w:r w:rsidRPr="00B476E7">
        <w:rPr>
          <w:b w:val="0"/>
        </w:rPr>
        <w:tab/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return (List&lt;Article&gt;) sessionFactory.getCurrentSession().createCriteria(Article.class).list();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}</w:t>
      </w:r>
    </w:p>
    <w:p w:rsidR="000B0DDC" w:rsidRPr="001F25CC" w:rsidRDefault="000B0DDC" w:rsidP="00657814"/>
    <w:p w:rsidR="00CB4B42" w:rsidRPr="001F25CC" w:rsidRDefault="00CB4B42" w:rsidP="00657814">
      <w:r w:rsidRPr="001F25CC">
        <w:t xml:space="preserve">Step </w:t>
      </w:r>
      <w:r w:rsidR="000B0DDC" w:rsidRPr="001F25CC">
        <w:t>6</w:t>
      </w:r>
      <w:r w:rsidRPr="001F25CC">
        <w:t xml:space="preserve">: </w:t>
      </w:r>
      <w:r w:rsidRPr="00657814">
        <w:rPr>
          <w:b w:val="0"/>
        </w:rPr>
        <w:t xml:space="preserve">Write </w:t>
      </w:r>
      <w:r w:rsidR="000B0DDC" w:rsidRPr="00657814">
        <w:rPr>
          <w:b w:val="0"/>
        </w:rPr>
        <w:t xml:space="preserve">a Model class </w:t>
      </w:r>
      <w:r w:rsidR="00FC56B5">
        <w:rPr>
          <w:b w:val="0"/>
        </w:rPr>
        <w:t>–</w:t>
      </w:r>
      <w:r w:rsidR="000B0DDC" w:rsidRPr="00657814">
        <w:rPr>
          <w:b w:val="0"/>
        </w:rPr>
        <w:t xml:space="preserve"> Article</w:t>
      </w:r>
      <w:r w:rsidR="00FC56B5">
        <w:rPr>
          <w:b w:val="0"/>
        </w:rPr>
        <w:t>.</w:t>
      </w:r>
    </w:p>
    <w:p w:rsidR="000B0DDC" w:rsidRPr="001F25CC" w:rsidRDefault="000B0DDC" w:rsidP="00657814"/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package spring3.model;</w:t>
      </w:r>
    </w:p>
    <w:p w:rsidR="000B0DDC" w:rsidRPr="001F25CC" w:rsidRDefault="000B0DDC" w:rsidP="00657814"/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java.util.Date;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javax.persistence.Column;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javax.persistence.Entity;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javax.persistence.GeneratedValue;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javax.persistence.Id;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javax.persistence.Table;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@Entity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@Table(name = "article")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public class Article {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@Id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@GeneratedValue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@Column(name = "article_id")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private Long articleId;</w:t>
      </w:r>
    </w:p>
    <w:p w:rsidR="000B0DDC" w:rsidRPr="001F25CC" w:rsidRDefault="000B0DDC" w:rsidP="00657814"/>
    <w:p w:rsidR="000B0DDC" w:rsidRPr="00B476E7" w:rsidRDefault="000B0DDC" w:rsidP="00657814">
      <w:pPr>
        <w:rPr>
          <w:b w:val="0"/>
        </w:rPr>
      </w:pPr>
      <w:r w:rsidRPr="001F25CC">
        <w:tab/>
      </w:r>
      <w:r w:rsidRPr="00B476E7">
        <w:rPr>
          <w:b w:val="0"/>
        </w:rPr>
        <w:t>@Column(name = "article_name", nullable = false, length=20)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private String articleName;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@Column(name = "article_desc", nullable = false)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private String articleDesc;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@Column(name = "date_added")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private Date addedDate;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Article() {</w:t>
      </w:r>
      <w:r w:rsidRPr="00B476E7">
        <w:rPr>
          <w:b w:val="0"/>
        </w:rPr>
        <w:tab/>
      </w:r>
      <w:r w:rsidRPr="00B476E7">
        <w:rPr>
          <w:b w:val="0"/>
        </w:rPr>
        <w:tab/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Long getArticleId()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return articleId;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void setArticleId(Long articleId)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this.articleId = articleId;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String getArticleName()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return articleName;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void setArticleName(String articleName)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this.articleName = articleName;</w:t>
      </w:r>
    </w:p>
    <w:p w:rsidR="000B0DDC" w:rsidRPr="00B476E7" w:rsidRDefault="000B0DDC" w:rsidP="00657814">
      <w:pPr>
        <w:rPr>
          <w:b w:val="0"/>
        </w:rPr>
      </w:pPr>
      <w:r w:rsidRPr="001F25CC">
        <w:tab/>
      </w:r>
      <w:r w:rsidRPr="00B476E7">
        <w:rPr>
          <w:b w:val="0"/>
        </w:rPr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String getArticleDesc()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return articleDesc;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void setArticleDesc(String articleDesc)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this.articleDesc = articleDesc;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Date getAddedDate()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return addedDate;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void setAddedDate(Date addedDate)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this.addedDate = addedDate;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  <w:r w:rsidRPr="00B476E7">
        <w:rPr>
          <w:b w:val="0"/>
        </w:rPr>
        <w:tab/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}</w:t>
      </w:r>
    </w:p>
    <w:p w:rsidR="000B0DDC" w:rsidRPr="001F25CC" w:rsidRDefault="000B0DDC" w:rsidP="00657814"/>
    <w:p w:rsidR="00CB4B42" w:rsidRPr="001F25CC" w:rsidRDefault="00CB4B42" w:rsidP="00657814">
      <w:r w:rsidRPr="001F25CC">
        <w:t xml:space="preserve">Step </w:t>
      </w:r>
      <w:r w:rsidR="000B0DDC" w:rsidRPr="001F25CC">
        <w:t>7</w:t>
      </w:r>
      <w:r w:rsidRPr="001F25CC">
        <w:t xml:space="preserve">: </w:t>
      </w:r>
      <w:r w:rsidRPr="00657814">
        <w:rPr>
          <w:b w:val="0"/>
        </w:rPr>
        <w:t xml:space="preserve">Write </w:t>
      </w:r>
      <w:r w:rsidR="000B0DDC" w:rsidRPr="00657814">
        <w:rPr>
          <w:b w:val="0"/>
        </w:rPr>
        <w:t xml:space="preserve">service classes – </w:t>
      </w:r>
      <w:r w:rsidR="000B0DDC" w:rsidRPr="007913C7">
        <w:t>ArticleService</w:t>
      </w:r>
      <w:r w:rsidR="000B0DDC" w:rsidRPr="00657814">
        <w:rPr>
          <w:b w:val="0"/>
        </w:rPr>
        <w:t xml:space="preserve">, </w:t>
      </w:r>
      <w:r w:rsidR="000B0DDC" w:rsidRPr="007913C7">
        <w:t>ArticleServiceImpl</w:t>
      </w:r>
      <w:r w:rsidR="00FC56B5">
        <w:rPr>
          <w:b w:val="0"/>
        </w:rPr>
        <w:t>.</w:t>
      </w:r>
    </w:p>
    <w:p w:rsidR="000B0DDC" w:rsidRPr="001F25CC" w:rsidRDefault="000B0DDC" w:rsidP="00657814"/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package spring3.service;</w:t>
      </w:r>
    </w:p>
    <w:p w:rsidR="000B0DDC" w:rsidRPr="001F25CC" w:rsidRDefault="000B0DDC" w:rsidP="00657814"/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java.util.List;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spring3.model.Article;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public interface ArticleService {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void addArticle(Article article);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List&lt;Article&gt; listArticles();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package spring3.service;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java.util.List;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spring3.dao.ArticleDao;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spring3.model.Article;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org.springframework.beans.factory.annotation.Autowired;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org.springframework.stereotype.Service;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org.springframework.transaction.annotation.Propagation;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import org.springframework.transaction.annotation.Transactional;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@Service("articleService")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@Transactional(propagation = Propagation.SUPPORTS, readOnly = true)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public class ArticleServiceImpl implements ArticleService {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@Autowired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private ArticleDao articleDao;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ArticleServiceImpl()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@Transactional(propagation = Propagation.REQUIRED, readOnly = false)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void addArticle(Article article)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articleDao.saveArticle(article);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public List&lt;Article&gt; listArticles() {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return articleDao.listArticles();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}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</w:p>
    <w:p w:rsidR="00CB4B42" w:rsidRPr="00B476E7" w:rsidRDefault="00CB4B42" w:rsidP="00657814">
      <w:pPr>
        <w:rPr>
          <w:b w:val="0"/>
        </w:rPr>
      </w:pPr>
      <w:r w:rsidRPr="00FC56B5">
        <w:t xml:space="preserve">Step </w:t>
      </w:r>
      <w:r w:rsidR="000B0DDC" w:rsidRPr="00FC56B5">
        <w:t>8</w:t>
      </w:r>
      <w:r w:rsidR="00FC56B5">
        <w:rPr>
          <w:b w:val="0"/>
        </w:rPr>
        <w:t xml:space="preserve">: </w:t>
      </w:r>
      <w:r w:rsidR="000B0DDC" w:rsidRPr="00B476E7">
        <w:rPr>
          <w:b w:val="0"/>
        </w:rPr>
        <w:t xml:space="preserve">Write </w:t>
      </w:r>
      <w:r w:rsidR="000B0DDC" w:rsidRPr="007913C7">
        <w:t>addArticle.jsp</w:t>
      </w:r>
      <w:r w:rsidR="000B0DDC" w:rsidRPr="00B476E7">
        <w:rPr>
          <w:b w:val="0"/>
        </w:rPr>
        <w:t xml:space="preserve">, </w:t>
      </w:r>
      <w:r w:rsidR="000B0DDC" w:rsidRPr="007913C7">
        <w:t>articleList.jsp</w:t>
      </w:r>
      <w:r w:rsidR="000B0DDC" w:rsidRPr="00B476E7">
        <w:rPr>
          <w:b w:val="0"/>
        </w:rPr>
        <w:t xml:space="preserve"> under </w:t>
      </w:r>
      <w:r w:rsidR="000B0DDC" w:rsidRPr="007913C7">
        <w:t>WEB-INF/jsp</w:t>
      </w:r>
      <w:r w:rsidR="00FC56B5">
        <w:rPr>
          <w:b w:val="0"/>
        </w:rPr>
        <w:t>.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addArticle.jsp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&lt;%@ taglib uri="http://java.sun.com/jsp/jstl/core" prefix="c"%&gt;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&lt;%@ taglib uri="http://www.springframework.org/tags/form" prefix="form"%&gt;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&lt;html&gt;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&lt;head&gt;&lt;title&gt;Add Article&lt;/title&gt;&lt;/head&gt;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&lt;body&gt;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&lt;h1&gt;Add Article&lt;/h1&gt;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&lt;c:url var="viewArticlesUrl" value="/articles.html" /&gt;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&lt;a href="${viewArticlesUrl}"&gt;Show All Articles&lt;/a&gt;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&lt;br /&gt;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&lt;br /&gt;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&lt;c:url var="saveArticleUrl" value="/articles/save.html" /&gt;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&lt;form:form modelAttribute="article" method="POST" action="${saveArticleUrl}"&gt;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&lt;form:label path="articleName"&gt;Article Name:&lt;/form:label&gt;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&lt;form:input path="articleName" /&gt;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&lt;br /&gt;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&lt;form:label path="articleDesc"&gt;Article Desc:&lt;/form:label&gt;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&lt;form:textarea path="articleDesc" /&gt;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&lt;br /&gt;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&lt;input type="submit" value="Save Article" /&gt;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&lt;/form:form&gt;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&lt;/body&gt;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&lt;/html&gt;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articleList.jsp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&lt;%@ taglib uri="http://java.sun.com/jsp/jstl/core" prefix="c"%&gt;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&lt;html&gt;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&lt;head&gt;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&lt;title&gt;All Articles&lt;/title&gt;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&lt;/head&gt;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&lt;body&gt;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&lt;h1&gt;List Articles&lt;/h1&gt;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&lt;a href="articles/add.html"&gt;Add Article&lt;/a&gt;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&lt;c:if test="${!empty articles}"&gt;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&lt;table&gt;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&lt;tr&gt;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&lt;th&gt;Article ID&lt;/th&gt;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&lt;th&gt;Article Name&lt;/th&gt;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&lt;th&gt;Article Desc&lt;/th&gt;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&lt;th&gt;Added Date&lt;/th&gt;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&lt;/tr&gt;</w:t>
      </w:r>
    </w:p>
    <w:p w:rsidR="000B0DDC" w:rsidRPr="00B476E7" w:rsidRDefault="000B0DDC" w:rsidP="00657814">
      <w:pPr>
        <w:rPr>
          <w:b w:val="0"/>
        </w:rPr>
      </w:pP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&lt;c:forEach items="${articles}" var="article"&gt;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&lt;tr&gt;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&lt;td&gt;&lt;c:out value="${article.articleId}"/&gt;&lt;/td&gt;</w:t>
      </w:r>
    </w:p>
    <w:p w:rsidR="000B0DDC" w:rsidRPr="00B476E7" w:rsidRDefault="000B0DDC" w:rsidP="00657814">
      <w:pPr>
        <w:rPr>
          <w:b w:val="0"/>
        </w:rPr>
      </w:pPr>
      <w:r w:rsidRPr="001F25CC">
        <w:tab/>
      </w:r>
      <w:r w:rsidRPr="001F25CC">
        <w:tab/>
      </w:r>
      <w:r w:rsidRPr="001F25CC">
        <w:tab/>
      </w:r>
      <w:r w:rsidRPr="001F25CC">
        <w:tab/>
      </w:r>
      <w:r w:rsidRPr="00B476E7">
        <w:rPr>
          <w:b w:val="0"/>
        </w:rPr>
        <w:t>&lt;td&gt;&lt;c:out value="${article.articleName}"/&gt;&lt;/td&gt;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&lt;td&gt;&lt;c:out value="${article.articleDesc}"/&gt;&lt;/td&gt;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&lt;td&gt;&lt;c:out value="${article.addedDate}"/&gt;&lt;/td&gt;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</w:r>
      <w:r w:rsidRPr="00B476E7">
        <w:rPr>
          <w:b w:val="0"/>
        </w:rPr>
        <w:tab/>
        <w:t>&lt;/tr&gt;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</w:r>
      <w:r w:rsidRPr="00B476E7">
        <w:rPr>
          <w:b w:val="0"/>
        </w:rPr>
        <w:tab/>
        <w:t>&lt;/c:forEach&gt;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ab/>
        <w:t>&lt;/table&gt;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&lt;/c:if&gt;</w:t>
      </w:r>
    </w:p>
    <w:p w:rsidR="000B0DDC" w:rsidRPr="00B476E7" w:rsidRDefault="000B0DDC" w:rsidP="00657814">
      <w:pPr>
        <w:rPr>
          <w:b w:val="0"/>
        </w:rPr>
      </w:pPr>
      <w:r w:rsidRPr="00B476E7">
        <w:rPr>
          <w:b w:val="0"/>
        </w:rPr>
        <w:t>&lt;/body&gt;</w:t>
      </w:r>
    </w:p>
    <w:p w:rsidR="00CB4B42" w:rsidRPr="00B476E7" w:rsidRDefault="000B0DDC" w:rsidP="00657814">
      <w:pPr>
        <w:rPr>
          <w:b w:val="0"/>
        </w:rPr>
      </w:pPr>
      <w:r w:rsidRPr="00B476E7">
        <w:rPr>
          <w:b w:val="0"/>
        </w:rPr>
        <w:t>&lt;/html&gt;</w:t>
      </w:r>
    </w:p>
    <w:p w:rsidR="00536EBE" w:rsidRPr="001F25CC" w:rsidRDefault="00536EBE" w:rsidP="00657814"/>
    <w:p w:rsidR="00536EBE" w:rsidRPr="001F25CC" w:rsidRDefault="00536EBE" w:rsidP="00657814">
      <w:r w:rsidRPr="001F25CC">
        <w:t xml:space="preserve">Step 9: </w:t>
      </w:r>
      <w:r w:rsidR="00FC56B5">
        <w:rPr>
          <w:b w:val="0"/>
        </w:rPr>
        <w:t>C</w:t>
      </w:r>
      <w:r w:rsidRPr="00657814">
        <w:rPr>
          <w:b w:val="0"/>
        </w:rPr>
        <w:t xml:space="preserve">reate </w:t>
      </w:r>
      <w:r w:rsidRPr="007913C7">
        <w:t>jdbc.properties</w:t>
      </w:r>
      <w:r w:rsidRPr="00657814">
        <w:rPr>
          <w:b w:val="0"/>
        </w:rPr>
        <w:t xml:space="preserve"> file under the classpath with the following entries</w:t>
      </w:r>
      <w:r w:rsidR="00FC56B5">
        <w:rPr>
          <w:b w:val="0"/>
        </w:rPr>
        <w:t>.</w:t>
      </w:r>
    </w:p>
    <w:p w:rsidR="00536EBE" w:rsidRPr="001F25CC" w:rsidRDefault="00536EBE" w:rsidP="00657814"/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>database.driver=org.apache.derby.jdbc.ClientDriver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>database.url=jdbc:derby://localhost:1527/article_db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>database.user=app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>database.password=app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>hibernate.dialect=org.hibernate.dialect.DerbyDialect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>hibernate.show_sql=true</w:t>
      </w:r>
    </w:p>
    <w:p w:rsidR="00536EBE" w:rsidRPr="001F25CC" w:rsidRDefault="00536EBE" w:rsidP="00657814"/>
    <w:p w:rsidR="000B0DDC" w:rsidRPr="001F25CC" w:rsidRDefault="000B0DDC" w:rsidP="00657814"/>
    <w:p w:rsidR="00536EBE" w:rsidRPr="001F25CC" w:rsidRDefault="00536EBE" w:rsidP="00657814">
      <w:r w:rsidRPr="001F25CC">
        <w:t xml:space="preserve">Step 10: </w:t>
      </w:r>
      <w:r w:rsidRPr="00657814">
        <w:rPr>
          <w:b w:val="0"/>
        </w:rPr>
        <w:t xml:space="preserve">Create </w:t>
      </w:r>
      <w:r w:rsidRPr="007913C7">
        <w:t>index.jsp</w:t>
      </w:r>
      <w:r w:rsidRPr="00657814">
        <w:rPr>
          <w:b w:val="0"/>
        </w:rPr>
        <w:t>(welcome file) under the web context root</w:t>
      </w:r>
      <w:r w:rsidR="00FC56B5">
        <w:rPr>
          <w:b w:val="0"/>
        </w:rPr>
        <w:t>.</w:t>
      </w:r>
    </w:p>
    <w:p w:rsidR="00536EBE" w:rsidRPr="001F25CC" w:rsidRDefault="00536EBE" w:rsidP="00657814"/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>&lt;%@ page language="java" contentType="text/html; charset=ISO-8859-1"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 xml:space="preserve">    pageEncoding="ISO-8859-1"%&gt;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>&lt;!DOCTYPE html PUBLIC "-//W3C//DTD HTML 4.01 Transitional//EN" "http://www.w3.org/TR/html4/loose.dtd"&gt;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>&lt;html&gt;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 xml:space="preserve">  &lt;head&gt;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 xml:space="preserve">    &lt;meta http-equiv="Content-Type" content="text/html; charset=ISO-8859-1"&gt;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 xml:space="preserve">    &lt;title&gt;Spring 3 MVC and Hibernate 3&lt;/title&gt;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 xml:space="preserve">  &lt;/head&gt;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 xml:space="preserve">  &lt;body&gt;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 xml:space="preserve">    &lt;h1&gt;Spring 3 MVC and Hibernate 3&lt;/h1&gt;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 xml:space="preserve">  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 xml:space="preserve">    &lt;a href="articles.html"&gt;List of Articles&lt;/a&gt;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 xml:space="preserve">    &lt;a href="articles/add.html"&gt;Add Article&lt;/a&gt;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 xml:space="preserve">  &lt;/body&gt;</w:t>
      </w:r>
    </w:p>
    <w:p w:rsidR="00536EBE" w:rsidRPr="004D24C9" w:rsidRDefault="00536EBE" w:rsidP="00657814">
      <w:pPr>
        <w:rPr>
          <w:b w:val="0"/>
        </w:rPr>
      </w:pPr>
      <w:r w:rsidRPr="004D24C9">
        <w:rPr>
          <w:b w:val="0"/>
        </w:rPr>
        <w:t>&lt;/html&gt;</w:t>
      </w:r>
    </w:p>
    <w:p w:rsidR="00536EBE" w:rsidRPr="001F25CC" w:rsidRDefault="00536EBE" w:rsidP="00657814"/>
    <w:p w:rsidR="00536EBE" w:rsidRPr="001F25CC" w:rsidRDefault="00536EBE" w:rsidP="00657814">
      <w:r w:rsidRPr="001F25CC">
        <w:t>Step 1</w:t>
      </w:r>
      <w:r w:rsidR="00657814">
        <w:t>1</w:t>
      </w:r>
      <w:r w:rsidRPr="001F25CC">
        <w:t xml:space="preserve">: </w:t>
      </w:r>
      <w:r w:rsidRPr="00657814">
        <w:rPr>
          <w:b w:val="0"/>
        </w:rPr>
        <w:t>Deploy the webapplication and run.</w:t>
      </w:r>
      <w:r w:rsidRPr="001F25CC">
        <w:t xml:space="preserve"> </w:t>
      </w:r>
    </w:p>
    <w:p w:rsidR="00536EBE" w:rsidRPr="001F25CC" w:rsidRDefault="00536EBE" w:rsidP="00657814"/>
    <w:p w:rsidR="00536EBE" w:rsidRPr="001F25CC" w:rsidRDefault="00536EBE" w:rsidP="00657814">
      <w:r w:rsidRPr="001F25CC">
        <w:rPr>
          <w:noProof/>
        </w:rPr>
        <w:drawing>
          <wp:inline distT="0" distB="0" distL="0" distR="0">
            <wp:extent cx="5543550" cy="3629025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255" w:rsidRPr="001F25CC" w:rsidRDefault="00923255" w:rsidP="00657814"/>
    <w:p w:rsidR="00923255" w:rsidRPr="001F25CC" w:rsidRDefault="00923255" w:rsidP="00657814"/>
    <w:p w:rsidR="00923255" w:rsidRPr="001F25CC" w:rsidRDefault="00923255" w:rsidP="00657814">
      <w:r w:rsidRPr="001F25CC">
        <w:rPr>
          <w:noProof/>
        </w:rPr>
        <w:drawing>
          <wp:inline distT="0" distB="0" distL="0" distR="0">
            <wp:extent cx="5553075" cy="3609975"/>
            <wp:effectExtent l="1905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EBE" w:rsidRPr="001F25CC" w:rsidRDefault="00536EBE" w:rsidP="00657814"/>
    <w:p w:rsidR="00923255" w:rsidRPr="001F25CC" w:rsidRDefault="00923255" w:rsidP="00657814">
      <w:r w:rsidRPr="001F25CC">
        <w:rPr>
          <w:noProof/>
        </w:rPr>
        <w:drawing>
          <wp:inline distT="0" distB="0" distL="0" distR="0">
            <wp:extent cx="5553075" cy="3600450"/>
            <wp:effectExtent l="1905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255" w:rsidRPr="001F25CC" w:rsidRDefault="00923255" w:rsidP="00657814"/>
    <w:p w:rsidR="00A17343" w:rsidRPr="001F25CC" w:rsidRDefault="00A17343" w:rsidP="00657814"/>
    <w:p w:rsidR="00A17343" w:rsidRDefault="00A17343" w:rsidP="00657814">
      <w:r w:rsidRPr="001F25CC">
        <w:t>Source:</w:t>
      </w:r>
    </w:p>
    <w:p w:rsidR="001F25CC" w:rsidRPr="001F25CC" w:rsidRDefault="001F25CC" w:rsidP="00657814"/>
    <w:p w:rsidR="00A17343" w:rsidRPr="001F25CC" w:rsidRDefault="00A17343" w:rsidP="00657814">
      <w:r w:rsidRPr="001F25CC">
        <w:object w:dxaOrig="1536" w:dyaOrig="994">
          <v:shape id="_x0000_i1026" type="#_x0000_t75" style="width:76.5pt;height:49.5pt" o:ole="">
            <v:imagedata r:id="rId21" o:title=""/>
          </v:shape>
          <o:OLEObject Type="Embed" ProgID="Package" ShapeID="_x0000_i1026" DrawAspect="Icon" ObjectID="_1388303433" r:id="rId22"/>
        </w:object>
      </w:r>
    </w:p>
    <w:p w:rsidR="00A17343" w:rsidRPr="001F25CC" w:rsidRDefault="00A17343" w:rsidP="00657814"/>
    <w:p w:rsidR="00CB4B42" w:rsidRPr="00657814" w:rsidRDefault="00CB4B42" w:rsidP="00657814">
      <w:pPr>
        <w:rPr>
          <w:rStyle w:val="BodyTextBold"/>
          <w:b/>
        </w:rPr>
      </w:pPr>
      <w:r w:rsidRPr="00657814">
        <w:rPr>
          <w:rStyle w:val="BodyTextBold"/>
          <w:b/>
        </w:rPr>
        <w:t>Summary of this exercise:</w:t>
      </w:r>
    </w:p>
    <w:p w:rsidR="00CB4B42" w:rsidRPr="00657814" w:rsidRDefault="00CB4B42" w:rsidP="00657814">
      <w:pPr>
        <w:rPr>
          <w:b w:val="0"/>
        </w:rPr>
      </w:pPr>
      <w:r w:rsidRPr="00657814">
        <w:rPr>
          <w:b w:val="0"/>
        </w:rPr>
        <w:t>You have just learnt:</w:t>
      </w:r>
    </w:p>
    <w:p w:rsidR="00923255" w:rsidRPr="001F25CC" w:rsidRDefault="00923255" w:rsidP="00657814">
      <w:pPr>
        <w:pStyle w:val="Bullet3"/>
        <w:rPr>
          <w:rStyle w:val="BodyText1"/>
          <w:b w:val="0"/>
        </w:rPr>
      </w:pPr>
      <w:r w:rsidRPr="001F25CC">
        <w:rPr>
          <w:rStyle w:val="BodyText1"/>
          <w:b w:val="0"/>
        </w:rPr>
        <w:t>How to develop a presentation tier components and use business objects</w:t>
      </w:r>
      <w:r w:rsidR="00A17343" w:rsidRPr="001F25CC">
        <w:rPr>
          <w:rStyle w:val="BodyText1"/>
          <w:b w:val="0"/>
        </w:rPr>
        <w:t xml:space="preserve"> </w:t>
      </w:r>
      <w:r w:rsidRPr="001F25CC">
        <w:rPr>
          <w:rStyle w:val="BodyText1"/>
          <w:b w:val="0"/>
        </w:rPr>
        <w:t>(Business delegate, DAOs) to perform business logic.</w:t>
      </w:r>
    </w:p>
    <w:p w:rsidR="00C96471" w:rsidRPr="001F25CC" w:rsidRDefault="00C96471" w:rsidP="00657814">
      <w:pPr>
        <w:pStyle w:val="Bullet3"/>
        <w:numPr>
          <w:ilvl w:val="0"/>
          <w:numId w:val="0"/>
        </w:numPr>
        <w:ind w:left="720"/>
      </w:pPr>
    </w:p>
    <w:p w:rsidR="00C96471" w:rsidRPr="001F25CC" w:rsidRDefault="00C96471" w:rsidP="00657814">
      <w:pPr>
        <w:pStyle w:val="ChapHeadDayNo"/>
      </w:pPr>
      <w:bookmarkStart w:id="11" w:name="_Toc309826941"/>
      <w:r w:rsidRPr="001F25CC">
        <w:t>Topic: Handler Mapping</w:t>
      </w:r>
      <w:bookmarkEnd w:id="11"/>
    </w:p>
    <w:p w:rsidR="00C96471" w:rsidRPr="001F25CC" w:rsidRDefault="00C96471" w:rsidP="00657814">
      <w:pPr>
        <w:pStyle w:val="ExerciseNo"/>
      </w:pPr>
      <w:bookmarkStart w:id="12" w:name="_Toc309826942"/>
      <w:r w:rsidRPr="001F25CC">
        <w:t>Guided Exercise 3: User Login</w:t>
      </w:r>
      <w:bookmarkEnd w:id="12"/>
    </w:p>
    <w:p w:rsidR="00C96471" w:rsidRPr="00657814" w:rsidRDefault="00C96471" w:rsidP="00657814">
      <w:pPr>
        <w:rPr>
          <w:rStyle w:val="BodyTextBold"/>
          <w:b/>
        </w:rPr>
      </w:pPr>
      <w:r w:rsidRPr="00657814">
        <w:rPr>
          <w:rStyle w:val="BodyTextBold"/>
          <w:b/>
        </w:rPr>
        <w:t>Estimated Completion Time: 40 Minutes</w:t>
      </w:r>
    </w:p>
    <w:p w:rsidR="00C96471" w:rsidRPr="00657814" w:rsidRDefault="00C96471" w:rsidP="00657814">
      <w:pPr>
        <w:pStyle w:val="Marks"/>
        <w:rPr>
          <w:rStyle w:val="BodyText1"/>
        </w:rPr>
      </w:pPr>
      <w:r w:rsidRPr="00657814">
        <w:rPr>
          <w:rStyle w:val="BodyText1"/>
        </w:rPr>
        <w:t>(15 Marks)</w:t>
      </w:r>
    </w:p>
    <w:p w:rsidR="00C96471" w:rsidRPr="001F25CC" w:rsidRDefault="00C96471" w:rsidP="00657814">
      <w:pPr>
        <w:rPr>
          <w:rStyle w:val="BodyText1"/>
          <w:b w:val="0"/>
        </w:rPr>
      </w:pPr>
      <w:r w:rsidRPr="00657814">
        <w:rPr>
          <w:rStyle w:val="BodyTextBold"/>
          <w:b/>
        </w:rPr>
        <w:t>Objective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To write web application that accepts user name and redirects to success page or error page.</w:t>
      </w:r>
    </w:p>
    <w:p w:rsidR="00C96471" w:rsidRPr="001F25CC" w:rsidRDefault="00C96471" w:rsidP="00657814">
      <w:pPr>
        <w:rPr>
          <w:rStyle w:val="BodyText1"/>
          <w:b w:val="0"/>
        </w:rPr>
      </w:pPr>
    </w:p>
    <w:p w:rsidR="00C96471" w:rsidRPr="001F25CC" w:rsidRDefault="00C96471" w:rsidP="00657814">
      <w:pPr>
        <w:rPr>
          <w:rStyle w:val="BodyText1"/>
          <w:b w:val="0"/>
        </w:rPr>
      </w:pPr>
      <w:r w:rsidRPr="00657814">
        <w:rPr>
          <w:rStyle w:val="BodyTextBold"/>
          <w:b/>
        </w:rPr>
        <w:t>Concept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To understand the working of Handler Mapping</w:t>
      </w:r>
    </w:p>
    <w:p w:rsidR="00C96471" w:rsidRPr="001F25CC" w:rsidRDefault="00C96471" w:rsidP="00657814">
      <w:pPr>
        <w:rPr>
          <w:rStyle w:val="BodyText1"/>
          <w:b w:val="0"/>
        </w:rPr>
      </w:pPr>
    </w:p>
    <w:p w:rsidR="00C96471" w:rsidRDefault="0009363B" w:rsidP="00657814">
      <w:r w:rsidRPr="001F25CC">
        <w:t xml:space="preserve">Step 1: </w:t>
      </w:r>
      <w:r w:rsidR="00C96471" w:rsidRPr="00657814">
        <w:rPr>
          <w:b w:val="0"/>
        </w:rPr>
        <w:t>Open eclipse</w:t>
      </w:r>
      <w:r w:rsidR="00FC56B5">
        <w:t>.</w:t>
      </w:r>
    </w:p>
    <w:p w:rsidR="00FC56B5" w:rsidRPr="001F25CC" w:rsidRDefault="00FC56B5" w:rsidP="00657814"/>
    <w:p w:rsidR="00C96471" w:rsidRPr="00657814" w:rsidRDefault="0009363B" w:rsidP="00657814">
      <w:pPr>
        <w:rPr>
          <w:b w:val="0"/>
        </w:rPr>
      </w:pPr>
      <w:r w:rsidRPr="001F25CC">
        <w:t xml:space="preserve">Step 2: </w:t>
      </w:r>
      <w:r w:rsidR="00C96471" w:rsidRPr="00657814">
        <w:rPr>
          <w:b w:val="0"/>
        </w:rPr>
        <w:t xml:space="preserve">Setup a server in eclipse. Here the Apache Geronimo is added as web server. </w:t>
      </w:r>
    </w:p>
    <w:p w:rsidR="00C96471" w:rsidRDefault="00C96471" w:rsidP="00657814">
      <w:pPr>
        <w:rPr>
          <w:b w:val="0"/>
        </w:rPr>
      </w:pPr>
      <w:r w:rsidRPr="00657814">
        <w:rPr>
          <w:b w:val="0"/>
        </w:rPr>
        <w:t xml:space="preserve">In the </w:t>
      </w:r>
      <w:r w:rsidR="007913C7" w:rsidRPr="007913C7">
        <w:t>P</w:t>
      </w:r>
      <w:r w:rsidRPr="007913C7">
        <w:t xml:space="preserve">roject </w:t>
      </w:r>
      <w:r w:rsidR="007913C7" w:rsidRPr="007913C7">
        <w:t>E</w:t>
      </w:r>
      <w:r w:rsidRPr="007913C7">
        <w:t>xplorer</w:t>
      </w:r>
      <w:r w:rsidRPr="00657814">
        <w:rPr>
          <w:b w:val="0"/>
        </w:rPr>
        <w:t xml:space="preserve"> pane, create </w:t>
      </w:r>
      <w:r w:rsidRPr="007913C7">
        <w:t>Dynamic</w:t>
      </w:r>
      <w:r w:rsidR="007913C7" w:rsidRPr="007913C7">
        <w:t xml:space="preserve"> Web P</w:t>
      </w:r>
      <w:r w:rsidRPr="007913C7">
        <w:t>roject</w:t>
      </w:r>
      <w:r w:rsidRPr="00657814">
        <w:rPr>
          <w:b w:val="0"/>
        </w:rPr>
        <w:t xml:space="preserve">. </w:t>
      </w:r>
    </w:p>
    <w:p w:rsidR="00FC56B5" w:rsidRPr="00657814" w:rsidRDefault="00FC56B5" w:rsidP="00657814">
      <w:pPr>
        <w:rPr>
          <w:b w:val="0"/>
        </w:rPr>
      </w:pPr>
    </w:p>
    <w:p w:rsidR="00C96471" w:rsidRPr="001F25CC" w:rsidRDefault="00C96471" w:rsidP="00657814">
      <w:r w:rsidRPr="001F25CC">
        <w:rPr>
          <w:noProof/>
        </w:rPr>
        <w:drawing>
          <wp:inline distT="0" distB="0" distL="0" distR="0">
            <wp:extent cx="4600575" cy="2324100"/>
            <wp:effectExtent l="19050" t="0" r="952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471" w:rsidRDefault="00C96471" w:rsidP="00657814">
      <w:pPr>
        <w:pStyle w:val="ListParagraph"/>
        <w:rPr>
          <w:b w:val="0"/>
        </w:rPr>
      </w:pPr>
      <w:r w:rsidRPr="00657814">
        <w:rPr>
          <w:b w:val="0"/>
        </w:rPr>
        <w:t>It will create a Web project and if you’ll expand the project, it will look like below.</w:t>
      </w:r>
    </w:p>
    <w:p w:rsidR="00FC56B5" w:rsidRPr="00657814" w:rsidRDefault="00FC56B5" w:rsidP="00657814">
      <w:pPr>
        <w:pStyle w:val="ListParagraph"/>
        <w:rPr>
          <w:b w:val="0"/>
        </w:rPr>
      </w:pPr>
    </w:p>
    <w:p w:rsidR="00C96471" w:rsidRPr="001F25CC" w:rsidRDefault="00C96471" w:rsidP="00657814">
      <w:pPr>
        <w:pStyle w:val="ListParagraph"/>
      </w:pPr>
    </w:p>
    <w:p w:rsidR="00C96471" w:rsidRPr="001F25CC" w:rsidRDefault="00C96471" w:rsidP="00657814">
      <w:pPr>
        <w:pStyle w:val="ListParagraph"/>
      </w:pPr>
      <w:r w:rsidRPr="001F25CC">
        <w:rPr>
          <w:noProof/>
        </w:rPr>
        <w:drawing>
          <wp:inline distT="0" distB="0" distL="0" distR="0">
            <wp:extent cx="4067175" cy="2600325"/>
            <wp:effectExtent l="19050" t="0" r="952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471" w:rsidRPr="001F25CC" w:rsidRDefault="00C96471" w:rsidP="00657814">
      <w:pPr>
        <w:pStyle w:val="ListParagraph"/>
      </w:pPr>
    </w:p>
    <w:p w:rsidR="00C96471" w:rsidRPr="001F25CC" w:rsidRDefault="0009363B" w:rsidP="00657814">
      <w:r w:rsidRPr="001F25CC">
        <w:t xml:space="preserve">Step 3: </w:t>
      </w:r>
      <w:r w:rsidR="00C96471" w:rsidRPr="00657814">
        <w:rPr>
          <w:b w:val="0"/>
        </w:rPr>
        <w:t xml:space="preserve">Add the require jars under the </w:t>
      </w:r>
      <w:r w:rsidR="00C96471" w:rsidRPr="007913C7">
        <w:t>WEB-INF/lib</w:t>
      </w:r>
      <w:r w:rsidR="00C96471" w:rsidRPr="00657814">
        <w:rPr>
          <w:b w:val="0"/>
        </w:rPr>
        <w:t xml:space="preserve"> folder</w:t>
      </w:r>
      <w:r w:rsidR="00FC56B5">
        <w:rPr>
          <w:b w:val="0"/>
        </w:rPr>
        <w:t>.</w:t>
      </w:r>
    </w:p>
    <w:p w:rsidR="00C96471" w:rsidRPr="001F25CC" w:rsidRDefault="00C96471" w:rsidP="00657814">
      <w:pPr>
        <w:pStyle w:val="ListParagraph"/>
      </w:pPr>
      <w:r w:rsidRPr="001F25CC">
        <w:rPr>
          <w:noProof/>
        </w:rPr>
        <w:drawing>
          <wp:inline distT="0" distB="0" distL="0" distR="0">
            <wp:extent cx="3314700" cy="3848100"/>
            <wp:effectExtent l="19050" t="0" r="0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471" w:rsidRPr="001F25CC" w:rsidRDefault="00C96471" w:rsidP="00657814">
      <w:pPr>
        <w:pStyle w:val="ListParagraph"/>
      </w:pPr>
    </w:p>
    <w:p w:rsidR="00C96471" w:rsidRPr="00657814" w:rsidRDefault="00C96471" w:rsidP="00657814">
      <w:pPr>
        <w:pStyle w:val="ListParagraph"/>
        <w:rPr>
          <w:b w:val="0"/>
        </w:rPr>
      </w:pPr>
      <w:r w:rsidRPr="00657814">
        <w:rPr>
          <w:b w:val="0"/>
        </w:rPr>
        <w:t>You can download the jars from Spring’s official site.</w:t>
      </w:r>
    </w:p>
    <w:p w:rsidR="00C96471" w:rsidRPr="00657814" w:rsidRDefault="00C96471" w:rsidP="00657814">
      <w:pPr>
        <w:pStyle w:val="ListParagraph"/>
        <w:rPr>
          <w:b w:val="0"/>
        </w:rPr>
      </w:pPr>
    </w:p>
    <w:p w:rsidR="00C96471" w:rsidRDefault="0009363B" w:rsidP="00657814">
      <w:pPr>
        <w:rPr>
          <w:b w:val="0"/>
        </w:rPr>
      </w:pPr>
      <w:r w:rsidRPr="00657814">
        <w:t>Step 4</w:t>
      </w:r>
      <w:r w:rsidRPr="00657814">
        <w:rPr>
          <w:b w:val="0"/>
        </w:rPr>
        <w:t xml:space="preserve">: </w:t>
      </w:r>
      <w:r w:rsidR="00C96471" w:rsidRPr="00657814">
        <w:rPr>
          <w:b w:val="0"/>
        </w:rPr>
        <w:t xml:space="preserve">Create a new folder under </w:t>
      </w:r>
      <w:r w:rsidR="00C96471" w:rsidRPr="007913C7">
        <w:t>WEB-INF</w:t>
      </w:r>
      <w:r w:rsidR="00C96471" w:rsidRPr="00657814">
        <w:rPr>
          <w:b w:val="0"/>
        </w:rPr>
        <w:t xml:space="preserve"> folder and name it as </w:t>
      </w:r>
      <w:r w:rsidR="00C96471" w:rsidRPr="007913C7">
        <w:rPr>
          <w:i/>
        </w:rPr>
        <w:t>jsp</w:t>
      </w:r>
      <w:r w:rsidR="00C96471" w:rsidRPr="00657814">
        <w:rPr>
          <w:b w:val="0"/>
        </w:rPr>
        <w:t>.</w:t>
      </w:r>
    </w:p>
    <w:p w:rsidR="00FC56B5" w:rsidRPr="00657814" w:rsidRDefault="00FC56B5" w:rsidP="00657814">
      <w:pPr>
        <w:rPr>
          <w:b w:val="0"/>
        </w:rPr>
      </w:pPr>
    </w:p>
    <w:p w:rsidR="00C96471" w:rsidRDefault="0009363B" w:rsidP="00657814">
      <w:pPr>
        <w:rPr>
          <w:b w:val="0"/>
          <w:i/>
        </w:rPr>
      </w:pPr>
      <w:r w:rsidRPr="00657814">
        <w:t>Step 5</w:t>
      </w:r>
      <w:r w:rsidRPr="00657814">
        <w:rPr>
          <w:b w:val="0"/>
        </w:rPr>
        <w:t xml:space="preserve">: </w:t>
      </w:r>
      <w:r w:rsidR="00C96471" w:rsidRPr="00657814">
        <w:rPr>
          <w:b w:val="0"/>
        </w:rPr>
        <w:t xml:space="preserve">Create a package under the </w:t>
      </w:r>
      <w:r w:rsidR="00C96471" w:rsidRPr="007913C7">
        <w:t>SRC</w:t>
      </w:r>
      <w:r w:rsidR="00C96471" w:rsidRPr="00657814">
        <w:rPr>
          <w:b w:val="0"/>
        </w:rPr>
        <w:t xml:space="preserve"> folder as </w:t>
      </w:r>
      <w:r w:rsidR="00C96471" w:rsidRPr="007913C7">
        <w:rPr>
          <w:i/>
        </w:rPr>
        <w:t>com.cts.controller</w:t>
      </w:r>
      <w:r w:rsidR="00FC56B5">
        <w:rPr>
          <w:b w:val="0"/>
          <w:i/>
        </w:rPr>
        <w:t>.</w:t>
      </w:r>
    </w:p>
    <w:p w:rsidR="00FC56B5" w:rsidRPr="00657814" w:rsidRDefault="00FC56B5" w:rsidP="00657814">
      <w:pPr>
        <w:rPr>
          <w:b w:val="0"/>
          <w:i/>
        </w:rPr>
      </w:pPr>
    </w:p>
    <w:p w:rsidR="00C96471" w:rsidRDefault="0009363B" w:rsidP="00657814">
      <w:pPr>
        <w:rPr>
          <w:b w:val="0"/>
          <w:i/>
        </w:rPr>
      </w:pPr>
      <w:r w:rsidRPr="00657814">
        <w:t>Step 6</w:t>
      </w:r>
      <w:r w:rsidRPr="00657814">
        <w:rPr>
          <w:b w:val="0"/>
        </w:rPr>
        <w:t xml:space="preserve">: </w:t>
      </w:r>
      <w:r w:rsidR="00C96471" w:rsidRPr="00657814">
        <w:rPr>
          <w:b w:val="0"/>
        </w:rPr>
        <w:t xml:space="preserve">Create a class and name it as </w:t>
      </w:r>
      <w:r w:rsidR="00C96471" w:rsidRPr="007913C7">
        <w:rPr>
          <w:i/>
        </w:rPr>
        <w:t>MyController</w:t>
      </w:r>
      <w:r w:rsidR="00FC56B5">
        <w:rPr>
          <w:b w:val="0"/>
          <w:i/>
        </w:rPr>
        <w:t>.</w:t>
      </w:r>
    </w:p>
    <w:p w:rsidR="00FC56B5" w:rsidRPr="00657814" w:rsidRDefault="00FC56B5" w:rsidP="00657814">
      <w:pPr>
        <w:rPr>
          <w:b w:val="0"/>
          <w:i/>
        </w:rPr>
      </w:pPr>
    </w:p>
    <w:p w:rsidR="00C96471" w:rsidRDefault="0009363B" w:rsidP="00657814">
      <w:pPr>
        <w:rPr>
          <w:b w:val="0"/>
        </w:rPr>
      </w:pPr>
      <w:r w:rsidRPr="00657814">
        <w:t>Step 7</w:t>
      </w:r>
      <w:r w:rsidRPr="00657814">
        <w:rPr>
          <w:b w:val="0"/>
        </w:rPr>
        <w:t xml:space="preserve">: </w:t>
      </w:r>
      <w:r w:rsidR="00C96471" w:rsidRPr="00657814">
        <w:rPr>
          <w:b w:val="0"/>
        </w:rPr>
        <w:t xml:space="preserve">Have the content of the </w:t>
      </w:r>
      <w:r w:rsidR="00C96471" w:rsidRPr="007913C7">
        <w:rPr>
          <w:i/>
        </w:rPr>
        <w:t xml:space="preserve">MyController </w:t>
      </w:r>
      <w:r w:rsidR="00C96471" w:rsidRPr="00657814">
        <w:rPr>
          <w:b w:val="0"/>
        </w:rPr>
        <w:t>as below.</w:t>
      </w:r>
    </w:p>
    <w:p w:rsidR="00FC56B5" w:rsidRPr="00657814" w:rsidRDefault="00FC56B5" w:rsidP="00657814">
      <w:pPr>
        <w:rPr>
          <w:b w:val="0"/>
          <w:i/>
        </w:rPr>
      </w:pP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bCs/>
          <w:highlight w:val="lightGray"/>
        </w:rPr>
        <w:t>package</w:t>
      </w:r>
      <w:r w:rsidRPr="004D24C9">
        <w:rPr>
          <w:b w:val="0"/>
          <w:highlight w:val="lightGray"/>
        </w:rPr>
        <w:t xml:space="preserve"> com.cts.controller;</w:t>
      </w:r>
    </w:p>
    <w:p w:rsidR="00C96471" w:rsidRPr="001F25CC" w:rsidRDefault="00C96471" w:rsidP="00657814">
      <w:pPr>
        <w:rPr>
          <w:highlight w:val="lightGray"/>
        </w:rPr>
      </w:pP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bCs/>
          <w:highlight w:val="lightGray"/>
        </w:rPr>
        <w:t>import</w:t>
      </w:r>
      <w:r w:rsidRPr="004D24C9">
        <w:rPr>
          <w:b w:val="0"/>
          <w:highlight w:val="lightGray"/>
        </w:rPr>
        <w:t xml:space="preserve"> org.springframework.stereotype.Controller;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bCs/>
          <w:highlight w:val="lightGray"/>
        </w:rPr>
        <w:t>import</w:t>
      </w:r>
      <w:r w:rsidRPr="004D24C9">
        <w:rPr>
          <w:b w:val="0"/>
          <w:highlight w:val="lightGray"/>
        </w:rPr>
        <w:t xml:space="preserve"> org.springframework.web.bind.annotation.RequestMapping;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bCs/>
          <w:highlight w:val="lightGray"/>
        </w:rPr>
        <w:t>import</w:t>
      </w:r>
      <w:r w:rsidRPr="004D24C9">
        <w:rPr>
          <w:b w:val="0"/>
          <w:highlight w:val="lightGray"/>
        </w:rPr>
        <w:t xml:space="preserve"> org.springframework.web.bind.annotation.RequestParam;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bCs/>
          <w:highlight w:val="lightGray"/>
        </w:rPr>
        <w:t>import</w:t>
      </w:r>
      <w:r w:rsidRPr="004D24C9">
        <w:rPr>
          <w:b w:val="0"/>
          <w:highlight w:val="lightGray"/>
        </w:rPr>
        <w:t xml:space="preserve"> org.springframework.web.servlet.ModelAndView;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@Controller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bCs/>
          <w:highlight w:val="lightGray"/>
        </w:rPr>
        <w:t>public</w:t>
      </w:r>
      <w:r w:rsidRPr="004D24C9">
        <w:rPr>
          <w:b w:val="0"/>
          <w:highlight w:val="lightGray"/>
        </w:rPr>
        <w:t xml:space="preserve"> </w:t>
      </w:r>
      <w:r w:rsidRPr="004D24C9">
        <w:rPr>
          <w:b w:val="0"/>
          <w:bCs/>
          <w:highlight w:val="lightGray"/>
        </w:rPr>
        <w:t>class</w:t>
      </w:r>
      <w:r w:rsidRPr="004D24C9">
        <w:rPr>
          <w:b w:val="0"/>
          <w:highlight w:val="lightGray"/>
        </w:rPr>
        <w:t xml:space="preserve"> MyController {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@RequestMapping("loginApplication")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@RequestMapping("loginApplication")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ModelAndView loginApplication(@RequestParam("userName") String userName) {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ModelAndView result;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if("user".equals(userName)){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result= new ModelAndView("welcomePage");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}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else{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result= new ModelAndView("index");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}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return result;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}}</w:t>
      </w:r>
    </w:p>
    <w:p w:rsidR="0009363B" w:rsidRPr="001F25CC" w:rsidRDefault="0009363B" w:rsidP="00657814">
      <w:pPr>
        <w:rPr>
          <w:highlight w:val="lightGray"/>
        </w:rPr>
      </w:pPr>
    </w:p>
    <w:p w:rsidR="00C96471" w:rsidRDefault="0009363B" w:rsidP="00657814">
      <w:pPr>
        <w:rPr>
          <w:b w:val="0"/>
        </w:rPr>
      </w:pPr>
      <w:r w:rsidRPr="001F25CC">
        <w:t xml:space="preserve">Step 8: </w:t>
      </w:r>
      <w:r w:rsidR="00C96471" w:rsidRPr="00657814">
        <w:rPr>
          <w:b w:val="0"/>
        </w:rPr>
        <w:t>Edit the web.xml as below.</w:t>
      </w:r>
    </w:p>
    <w:p w:rsidR="00FC56B5" w:rsidRPr="001F25CC" w:rsidRDefault="00FC56B5" w:rsidP="00657814"/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&lt;web-app xmlns:xsi="http://www.w3.org/2001/XMLSchema-instance"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xmlns="http://java.sun.com/xml/ns/javaee" xmlns:web="http://java.sun.com/xml/ns/javaee/web-app_2_5.xsd"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xsi:schemaLocation="http://java.sun.com/xml/ns/javaee http://java.sun.com/xml/ns/javaee/web-app_2_5.xsd"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version="2.5"&gt;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&lt;display-name&gt;Spring3MVC&lt;/display-name&gt;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&lt;welcome-file-list&gt;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&lt;welcome-file&gt;index.jsp&lt;/welcome-file&gt;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&lt;/welcome-file-list&gt;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&lt;servlet&gt;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&lt;servlet-name&gt;spring&lt;/servlet-name&gt;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&lt;servlet</w:t>
      </w:r>
      <w:r w:rsidRPr="001F25CC">
        <w:rPr>
          <w:highlight w:val="lightGray"/>
        </w:rPr>
        <w:t>-</w:t>
      </w:r>
      <w:r w:rsidRPr="004D24C9">
        <w:rPr>
          <w:b w:val="0"/>
          <w:highlight w:val="lightGray"/>
        </w:rPr>
        <w:t>class&gt;org.springframework.web.servlet.DispatcherServlet&lt;/servlet-class&gt;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&lt;load-on-startup&gt;1&lt;/load-on-startup&gt;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&lt;/servlet&gt;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&lt;servlet-mapping&gt;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&lt;servlet-name&gt;spring&lt;/servlet-name&gt;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&lt;url-pattern&gt;/action/*&lt;/url-pattern&gt;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&lt;/servlet-mapping&gt;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&lt;context-param&gt;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&lt;param-name&gt;contextConfigLocation&lt;/param-name&gt;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&lt;param-value&gt;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/WEB-INF/spring-servlet.xml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&lt;/param-value&gt;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&lt;/context-param&gt;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&lt;/web-app&gt;</w:t>
      </w:r>
    </w:p>
    <w:p w:rsidR="00C96471" w:rsidRPr="001F25CC" w:rsidRDefault="00C96471" w:rsidP="00657814">
      <w:pPr>
        <w:rPr>
          <w:highlight w:val="lightGray"/>
        </w:rPr>
      </w:pPr>
    </w:p>
    <w:p w:rsidR="00C96471" w:rsidRPr="001F25CC" w:rsidRDefault="00C96471" w:rsidP="00657814">
      <w:pPr>
        <w:rPr>
          <w:highlight w:val="lightGray"/>
        </w:rPr>
      </w:pPr>
    </w:p>
    <w:p w:rsidR="00C96471" w:rsidRPr="001F25CC" w:rsidRDefault="00C96471" w:rsidP="00657814">
      <w:pPr>
        <w:rPr>
          <w:highlight w:val="lightGray"/>
        </w:rPr>
      </w:pPr>
    </w:p>
    <w:p w:rsidR="00C96471" w:rsidRPr="007913C7" w:rsidRDefault="0009363B" w:rsidP="00657814">
      <w:r w:rsidRPr="001F25CC">
        <w:t xml:space="preserve">Step 9: </w:t>
      </w:r>
      <w:r w:rsidR="00C96471" w:rsidRPr="00657814">
        <w:rPr>
          <w:b w:val="0"/>
        </w:rPr>
        <w:t xml:space="preserve">Create a file under </w:t>
      </w:r>
      <w:r w:rsidR="00C96471" w:rsidRPr="007913C7">
        <w:t>WEB-INF</w:t>
      </w:r>
      <w:r w:rsidR="00C96471" w:rsidRPr="00657814">
        <w:rPr>
          <w:b w:val="0"/>
        </w:rPr>
        <w:t xml:space="preserve"> and name it as </w:t>
      </w:r>
      <w:r w:rsidR="00C96471" w:rsidRPr="007913C7">
        <w:rPr>
          <w:i/>
        </w:rPr>
        <w:t>spring-servlet.xml</w:t>
      </w:r>
    </w:p>
    <w:p w:rsidR="00C96471" w:rsidRDefault="00C96471" w:rsidP="00657814">
      <w:pPr>
        <w:pStyle w:val="ListParagraph"/>
        <w:rPr>
          <w:b w:val="0"/>
        </w:rPr>
      </w:pPr>
      <w:r w:rsidRPr="00657814">
        <w:rPr>
          <w:b w:val="0"/>
        </w:rPr>
        <w:t xml:space="preserve">Edit the contents of </w:t>
      </w:r>
      <w:r w:rsidRPr="007913C7">
        <w:rPr>
          <w:i/>
        </w:rPr>
        <w:t xml:space="preserve">spring-servlet.xml </w:t>
      </w:r>
      <w:r w:rsidRPr="00657814">
        <w:rPr>
          <w:b w:val="0"/>
        </w:rPr>
        <w:t xml:space="preserve"> as below.</w:t>
      </w:r>
    </w:p>
    <w:p w:rsidR="00FC56B5" w:rsidRPr="00657814" w:rsidRDefault="00FC56B5" w:rsidP="00657814">
      <w:pPr>
        <w:pStyle w:val="ListParagraph"/>
        <w:rPr>
          <w:b w:val="0"/>
        </w:rPr>
      </w:pP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&lt;?xml version="1.0" encoding="UTF-8"?&gt;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&lt;beans xmlns="http://www.springframework.org/schema/beans"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xmlns:xsi="http://www.w3.org/2001/XMLSchema-instance" xmlns:p="http://www.springframework.org/schema/p"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xmlns:context="http://www.springframework.org/schema/context"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xmlns:mvc="http://www.springframework.org/schema/mvc" xmlns:tx="http://www.springframework.org/schema/tx"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xmlns:util="http://www.springframework.org/schema/util"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xmlns:secure="http://www.springframework.org/schema/security"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 xml:space="preserve">xsi:schemaLocation="http://www.springframework.org/schema/beans 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http://www.springframework.org/schema/beans/spring-beans-3.0.xsd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http://www.springframework.org/schema/mvc http://www.springframework.org/schema/mvc/spring-mvc-3.0.xsd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 xml:space="preserve">http://www.springframework.org/schema/context         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http://www.springframework.org/schema/context/spring-context-3.0.xsd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 xml:space="preserve">http://www.springframework.org/schema/tx 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http://www.springframework.org/schema/tx/spring-tx-3.0.xsd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http://www.springframework.org/schema/util http://www.springframework.org/schema/util/spring-util-3.0.xsd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http://www.springframework.org/schema/security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http://www.springframework.org/schema/security/spring-security-3.1.xsd"&gt;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&lt;context:component-scan base-package="com.cts" /&gt;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&lt;bean id="jspViewResolver"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class="org.springframework.web.servlet.view.InternalResourceViewResolver"&gt;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&lt;property name="viewClass"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value="org.springframework.web.servlet.view.JstlView" /&gt;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&lt;property name="prefix" value="/WEB-INF/jsp/" /&gt;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&lt;property name="suffix" value=".jsp" /&gt;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&lt;/bean&gt;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&lt;/beans&gt;</w:t>
      </w:r>
    </w:p>
    <w:p w:rsidR="00C96471" w:rsidRPr="001F25CC" w:rsidRDefault="00C96471" w:rsidP="00657814">
      <w:pPr>
        <w:pStyle w:val="ListParagraph"/>
      </w:pPr>
    </w:p>
    <w:p w:rsidR="00C96471" w:rsidRDefault="0009363B" w:rsidP="00657814">
      <w:pPr>
        <w:rPr>
          <w:b w:val="0"/>
        </w:rPr>
      </w:pPr>
      <w:r w:rsidRPr="001F25CC">
        <w:t xml:space="preserve">Step 10: </w:t>
      </w:r>
      <w:r w:rsidR="00C96471" w:rsidRPr="00657814">
        <w:rPr>
          <w:b w:val="0"/>
        </w:rPr>
        <w:t xml:space="preserve">Create a </w:t>
      </w:r>
      <w:r w:rsidR="00C96471" w:rsidRPr="007913C7">
        <w:t>index.jsp</w:t>
      </w:r>
      <w:r w:rsidR="00C96471" w:rsidRPr="00657814">
        <w:rPr>
          <w:b w:val="0"/>
        </w:rPr>
        <w:t xml:space="preserve"> under the webcontent folder and edit the file with the contents as</w:t>
      </w:r>
      <w:r w:rsidR="00FC56B5">
        <w:rPr>
          <w:b w:val="0"/>
        </w:rPr>
        <w:t>:</w:t>
      </w:r>
    </w:p>
    <w:p w:rsidR="00FC56B5" w:rsidRPr="001F25CC" w:rsidRDefault="00FC56B5" w:rsidP="00657814"/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&lt;%@ taglib prefix="form" uri="http://www.springframework.org/tags/form"%&gt;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&lt;html&gt;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&lt;head&gt;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&lt;title&gt;Login to Time Sheet Application &lt;/title&gt;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&lt;/head&gt;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&lt;body style="background-color:#ffffE9"&gt;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&lt;div style="background-color:#1010ff; align:center; margin-top:200px; width:400px; margin-left:450px"&gt;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&lt;div style="margin-top:20px" 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&lt;span style="align:left; padding-left:15px; font-size:22px; color:white"&gt; Please Login to enter into the application &lt;/span&gt;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&lt;/div&gt;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&lt;form action="action/loginApplication" method="post"&gt;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        &lt;table style="margin-top:30px; align:center; margin-left:70px; color:white"&gt;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          &lt;tr&gt;&lt;td&gt;Username&lt;/td&gt;&lt;td&gt;&lt;input name="userName" /&gt;&lt;/td&gt;&lt;/tr&gt;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          &lt;tr&gt;&lt;td colspan="2" align="right"&gt;&lt;input type="submit" value="Login" /&gt;&lt;/td&gt;&lt;/tr&gt;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        &lt;/table&gt;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&lt;/form&gt;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&lt;/div&gt;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&lt;/body&gt;</w:t>
      </w:r>
    </w:p>
    <w:p w:rsidR="00C96471" w:rsidRPr="004D24C9" w:rsidRDefault="00C96471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&lt;/html&gt;</w:t>
      </w:r>
    </w:p>
    <w:p w:rsidR="00C96471" w:rsidRPr="001F25CC" w:rsidRDefault="00C96471" w:rsidP="00657814">
      <w:pPr>
        <w:pStyle w:val="ListParagraph"/>
      </w:pPr>
    </w:p>
    <w:p w:rsidR="00C96471" w:rsidRPr="001F25CC" w:rsidRDefault="0009363B" w:rsidP="00657814">
      <w:r w:rsidRPr="001F25CC">
        <w:t xml:space="preserve">Step 11: </w:t>
      </w:r>
      <w:r w:rsidR="00C96471" w:rsidRPr="00657814">
        <w:rPr>
          <w:b w:val="0"/>
        </w:rPr>
        <w:t xml:space="preserve">Create the JSP files under the </w:t>
      </w:r>
      <w:r w:rsidR="00C96471" w:rsidRPr="007913C7">
        <w:t>JSP</w:t>
      </w:r>
      <w:r w:rsidR="00C96471" w:rsidRPr="00657814">
        <w:rPr>
          <w:b w:val="0"/>
        </w:rPr>
        <w:t xml:space="preserve"> folder and the final folder structure will be as below</w:t>
      </w:r>
      <w:r w:rsidR="00FC56B5">
        <w:rPr>
          <w:b w:val="0"/>
        </w:rPr>
        <w:t>.</w:t>
      </w:r>
    </w:p>
    <w:p w:rsidR="00C96471" w:rsidRPr="001F25CC" w:rsidRDefault="00C96471" w:rsidP="00657814">
      <w:pPr>
        <w:pStyle w:val="ListParagraph"/>
      </w:pPr>
    </w:p>
    <w:p w:rsidR="00FC56B5" w:rsidRDefault="00C96471" w:rsidP="00657814">
      <w:r w:rsidRPr="001F25CC">
        <w:rPr>
          <w:noProof/>
        </w:rPr>
        <w:drawing>
          <wp:inline distT="0" distB="0" distL="0" distR="0">
            <wp:extent cx="2400300" cy="3562350"/>
            <wp:effectExtent l="1905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6B5" w:rsidRDefault="00FC56B5" w:rsidP="00657814"/>
    <w:p w:rsidR="00FC56B5" w:rsidRDefault="00FC56B5" w:rsidP="00657814"/>
    <w:p w:rsidR="00FC56B5" w:rsidRDefault="0009363B" w:rsidP="00657814">
      <w:r w:rsidRPr="001F25CC">
        <w:t xml:space="preserve">Step 12: </w:t>
      </w:r>
      <w:r w:rsidR="00C96471" w:rsidRPr="00657814">
        <w:rPr>
          <w:b w:val="0"/>
        </w:rPr>
        <w:t xml:space="preserve">Right click on the server and select the option Add and remove projects. Add the project </w:t>
      </w:r>
      <w:r w:rsidR="00C96471" w:rsidRPr="007913C7">
        <w:rPr>
          <w:i/>
        </w:rPr>
        <w:t>HandsOn</w:t>
      </w:r>
      <w:r w:rsidR="00C96471" w:rsidRPr="00657814">
        <w:rPr>
          <w:b w:val="0"/>
        </w:rPr>
        <w:t xml:space="preserve"> to the server.</w:t>
      </w:r>
      <w:r w:rsidR="00C96471" w:rsidRPr="001F25CC">
        <w:t xml:space="preserve"> </w:t>
      </w:r>
    </w:p>
    <w:p w:rsidR="00C96471" w:rsidRPr="001F25CC" w:rsidRDefault="00C96471" w:rsidP="00657814">
      <w:r w:rsidRPr="001F25CC">
        <w:rPr>
          <w:noProof/>
        </w:rPr>
        <w:drawing>
          <wp:inline distT="0" distB="0" distL="0" distR="0">
            <wp:extent cx="4374664" cy="4400550"/>
            <wp:effectExtent l="19050" t="0" r="6836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664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14" w:rsidRDefault="00657814" w:rsidP="00657814"/>
    <w:p w:rsidR="00657814" w:rsidRDefault="00657814" w:rsidP="00657814"/>
    <w:p w:rsidR="00C96471" w:rsidRDefault="0009363B" w:rsidP="00657814">
      <w:pPr>
        <w:rPr>
          <w:b w:val="0"/>
        </w:rPr>
      </w:pPr>
      <w:r w:rsidRPr="001F25CC">
        <w:t xml:space="preserve">Step 13: </w:t>
      </w:r>
      <w:r w:rsidR="00C96471" w:rsidRPr="00657814">
        <w:rPr>
          <w:b w:val="0"/>
        </w:rPr>
        <w:t>Start the server</w:t>
      </w:r>
      <w:r w:rsidR="00FC56B5">
        <w:rPr>
          <w:b w:val="0"/>
        </w:rPr>
        <w:t>.</w:t>
      </w:r>
    </w:p>
    <w:p w:rsidR="00FC56B5" w:rsidRPr="001F25CC" w:rsidRDefault="00FC56B5" w:rsidP="00657814"/>
    <w:p w:rsidR="00C96471" w:rsidRPr="001F25CC" w:rsidRDefault="0009363B" w:rsidP="00657814">
      <w:r w:rsidRPr="001F25CC">
        <w:t xml:space="preserve">Step 14: </w:t>
      </w:r>
      <w:r w:rsidR="00C96471" w:rsidRPr="00657814">
        <w:rPr>
          <w:b w:val="0"/>
        </w:rPr>
        <w:t>Open the browser and type the URL</w:t>
      </w:r>
      <w:r w:rsidR="00C96471" w:rsidRPr="001F25CC">
        <w:t xml:space="preserve"> </w:t>
      </w:r>
      <w:hyperlink r:id="rId28" w:history="1">
        <w:r w:rsidR="00C96471" w:rsidRPr="001F25CC">
          <w:rPr>
            <w:rStyle w:val="Hyperlink"/>
            <w:b w:val="0"/>
            <w:u w:val="none"/>
          </w:rPr>
          <w:t>http://localhost:8081/HandsOn/index.jsp</w:t>
        </w:r>
      </w:hyperlink>
    </w:p>
    <w:p w:rsidR="00C96471" w:rsidRPr="001F25CC" w:rsidRDefault="00C96471" w:rsidP="00657814">
      <w:r w:rsidRPr="001F25CC">
        <w:rPr>
          <w:noProof/>
        </w:rPr>
        <w:drawing>
          <wp:inline distT="0" distB="0" distL="0" distR="0">
            <wp:extent cx="4572000" cy="2047875"/>
            <wp:effectExtent l="19050" t="0" r="0" b="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471" w:rsidRDefault="00C96471" w:rsidP="00657814">
      <w:pPr>
        <w:pStyle w:val="ListParagraph"/>
        <w:rPr>
          <w:b w:val="0"/>
        </w:rPr>
      </w:pPr>
      <w:r w:rsidRPr="00657814">
        <w:rPr>
          <w:b w:val="0"/>
        </w:rPr>
        <w:t>If the user name is “u</w:t>
      </w:r>
      <w:r w:rsidR="007913C7">
        <w:rPr>
          <w:b w:val="0"/>
        </w:rPr>
        <w:t xml:space="preserve">ser”, then it will redirect to </w:t>
      </w:r>
      <w:r w:rsidRPr="007913C7">
        <w:t>Welcome page</w:t>
      </w:r>
      <w:r w:rsidRPr="00657814">
        <w:rPr>
          <w:b w:val="0"/>
        </w:rPr>
        <w:t xml:space="preserve"> or it will redirect to </w:t>
      </w:r>
      <w:r w:rsidR="007913C7" w:rsidRPr="007913C7">
        <w:t>E</w:t>
      </w:r>
      <w:r w:rsidRPr="007913C7">
        <w:t>rror</w:t>
      </w:r>
      <w:r w:rsidRPr="00657814">
        <w:rPr>
          <w:b w:val="0"/>
        </w:rPr>
        <w:t xml:space="preserve"> page.</w:t>
      </w:r>
    </w:p>
    <w:p w:rsidR="00657814" w:rsidRDefault="00657814" w:rsidP="00657814">
      <w:pPr>
        <w:pStyle w:val="ListParagraph"/>
        <w:rPr>
          <w:b w:val="0"/>
        </w:rPr>
      </w:pPr>
    </w:p>
    <w:p w:rsidR="00892312" w:rsidRPr="00657814" w:rsidRDefault="00892312" w:rsidP="00657814">
      <w:pPr>
        <w:rPr>
          <w:rStyle w:val="BodyTextBold"/>
          <w:b/>
        </w:rPr>
      </w:pPr>
      <w:r w:rsidRPr="00657814">
        <w:rPr>
          <w:rStyle w:val="BodyTextBold"/>
          <w:b/>
        </w:rPr>
        <w:t>Summary of this exercise:</w:t>
      </w:r>
    </w:p>
    <w:p w:rsidR="00892312" w:rsidRPr="00657814" w:rsidRDefault="00892312" w:rsidP="00657814">
      <w:pPr>
        <w:rPr>
          <w:b w:val="0"/>
        </w:rPr>
      </w:pPr>
      <w:r w:rsidRPr="00657814">
        <w:rPr>
          <w:b w:val="0"/>
        </w:rPr>
        <w:t>You have just learnt:</w:t>
      </w:r>
    </w:p>
    <w:p w:rsidR="00892312" w:rsidRPr="00657814" w:rsidRDefault="00892312" w:rsidP="00657814">
      <w:pPr>
        <w:pStyle w:val="Bullet3"/>
        <w:rPr>
          <w:b w:val="0"/>
        </w:rPr>
      </w:pPr>
      <w:r w:rsidRPr="00657814">
        <w:rPr>
          <w:b w:val="0"/>
        </w:rPr>
        <w:t>How to configure a handler mapping.</w:t>
      </w:r>
    </w:p>
    <w:p w:rsidR="00F50D4E" w:rsidRPr="001F25CC" w:rsidRDefault="00F50D4E" w:rsidP="00657814">
      <w:pPr>
        <w:pStyle w:val="ExerciseNo"/>
      </w:pPr>
      <w:bookmarkStart w:id="13" w:name="_Toc309826943"/>
      <w:r w:rsidRPr="001F25CC">
        <w:t xml:space="preserve">Guided Exercise </w:t>
      </w:r>
      <w:r w:rsidR="00163F5C" w:rsidRPr="001F25CC">
        <w:t>4</w:t>
      </w:r>
      <w:r w:rsidRPr="001F25CC">
        <w:t>: User Details</w:t>
      </w:r>
      <w:bookmarkEnd w:id="13"/>
    </w:p>
    <w:p w:rsidR="007913C7" w:rsidRDefault="007913C7" w:rsidP="00657814">
      <w:pPr>
        <w:rPr>
          <w:rStyle w:val="BodyTextBold"/>
          <w:b/>
        </w:rPr>
      </w:pPr>
    </w:p>
    <w:p w:rsidR="00F50D4E" w:rsidRPr="00657814" w:rsidRDefault="00F50D4E" w:rsidP="00657814">
      <w:pPr>
        <w:rPr>
          <w:rStyle w:val="BodyTextBold"/>
          <w:b/>
        </w:rPr>
      </w:pPr>
      <w:r w:rsidRPr="00657814">
        <w:rPr>
          <w:rStyle w:val="BodyTextBold"/>
          <w:b/>
        </w:rPr>
        <w:t>Estimated Completion Time: 20 Minutes</w:t>
      </w:r>
    </w:p>
    <w:p w:rsidR="00F50D4E" w:rsidRPr="00657814" w:rsidRDefault="00F50D4E" w:rsidP="00657814">
      <w:pPr>
        <w:pStyle w:val="Marks"/>
        <w:rPr>
          <w:rStyle w:val="BodyText1"/>
        </w:rPr>
      </w:pPr>
      <w:r w:rsidRPr="00657814">
        <w:rPr>
          <w:rStyle w:val="BodyText1"/>
        </w:rPr>
        <w:t>(15 Marks)</w:t>
      </w:r>
    </w:p>
    <w:p w:rsidR="00F50D4E" w:rsidRPr="001F25CC" w:rsidRDefault="00F50D4E" w:rsidP="00657814">
      <w:pPr>
        <w:rPr>
          <w:rStyle w:val="BodyText1"/>
          <w:b w:val="0"/>
        </w:rPr>
      </w:pPr>
      <w:r w:rsidRPr="00657814">
        <w:rPr>
          <w:rStyle w:val="BodyTextBold"/>
          <w:b/>
        </w:rPr>
        <w:t>Objective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 To create a web application which will accept the user details and print the ent</w:t>
      </w:r>
      <w:r w:rsidR="00163F5C" w:rsidRPr="001F25CC">
        <w:rPr>
          <w:rStyle w:val="BodyText1"/>
          <w:b w:val="0"/>
        </w:rPr>
        <w:t>ered details in the result page. (Continuation of Guided Exercise 3)</w:t>
      </w:r>
    </w:p>
    <w:p w:rsidR="00657814" w:rsidRDefault="00657814" w:rsidP="00657814">
      <w:pPr>
        <w:pStyle w:val="Bullet3"/>
        <w:numPr>
          <w:ilvl w:val="0"/>
          <w:numId w:val="0"/>
        </w:numPr>
        <w:rPr>
          <w:rStyle w:val="BodyTextBold"/>
        </w:rPr>
      </w:pPr>
    </w:p>
    <w:p w:rsidR="00C96471" w:rsidRPr="001F25CC" w:rsidRDefault="00F50D4E" w:rsidP="00657814">
      <w:pPr>
        <w:pStyle w:val="Bullet3"/>
        <w:numPr>
          <w:ilvl w:val="0"/>
          <w:numId w:val="0"/>
        </w:numPr>
        <w:rPr>
          <w:rStyle w:val="BodyText1"/>
          <w:b w:val="0"/>
        </w:rPr>
      </w:pPr>
      <w:r w:rsidRPr="00657814">
        <w:rPr>
          <w:rStyle w:val="BodyTextBold"/>
          <w:b/>
        </w:rPr>
        <w:t>Concept:</w:t>
      </w:r>
      <w:r w:rsidRPr="001F25CC">
        <w:rPr>
          <w:rStyle w:val="BodyText1"/>
          <w:b w:val="0"/>
        </w:rPr>
        <w:t xml:space="preserve"> To understand the working of Handler Mapping</w:t>
      </w:r>
    </w:p>
    <w:p w:rsidR="00163F5C" w:rsidRPr="001F25CC" w:rsidRDefault="00163F5C" w:rsidP="00657814"/>
    <w:p w:rsidR="00163F5C" w:rsidRPr="001F25CC" w:rsidRDefault="00163F5C" w:rsidP="00657814">
      <w:pPr>
        <w:rPr>
          <w:rStyle w:val="BodyText1"/>
          <w:b w:val="0"/>
        </w:rPr>
      </w:pPr>
      <w:r w:rsidRPr="001F25CC">
        <w:t xml:space="preserve">Step 1: </w:t>
      </w:r>
      <w:r w:rsidRPr="001F25CC">
        <w:rPr>
          <w:rStyle w:val="BodyText1"/>
          <w:b w:val="0"/>
        </w:rPr>
        <w:t>Add the method in the MyController Class.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@RequestMapping("getAscDetails")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ModelAndView getAscDetails(@ModelAttribute User user) {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ModelAndView modelAndView = new odelAndView("userDetails");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modelAndView.addObject("user", user);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return modelAndView;</w:t>
      </w:r>
    </w:p>
    <w:p w:rsidR="00163F5C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FC56B5" w:rsidRPr="004D24C9" w:rsidRDefault="00FC56B5" w:rsidP="00657814">
      <w:pPr>
        <w:rPr>
          <w:b w:val="0"/>
          <w:highlight w:val="lightGray"/>
        </w:rPr>
      </w:pPr>
    </w:p>
    <w:p w:rsidR="00163F5C" w:rsidRPr="001F25CC" w:rsidRDefault="00163F5C" w:rsidP="00657814">
      <w:r w:rsidRPr="001F25CC">
        <w:t xml:space="preserve">Step 2: </w:t>
      </w:r>
      <w:r w:rsidRPr="00657814">
        <w:rPr>
          <w:b w:val="0"/>
        </w:rPr>
        <w:t xml:space="preserve">Create a package </w:t>
      </w:r>
      <w:r w:rsidRPr="007913C7">
        <w:t>com.cts.entity</w:t>
      </w:r>
      <w:r w:rsidRPr="00657814">
        <w:rPr>
          <w:b w:val="0"/>
        </w:rPr>
        <w:t xml:space="preserve"> and create a java class under  this package and name it as </w:t>
      </w:r>
      <w:r w:rsidRPr="007913C7">
        <w:t>User.java</w:t>
      </w:r>
      <w:r w:rsidR="00FC56B5">
        <w:rPr>
          <w:b w:val="0"/>
        </w:rPr>
        <w:t>.</w:t>
      </w:r>
    </w:p>
    <w:p w:rsidR="00163F5C" w:rsidRPr="001F25CC" w:rsidRDefault="00163F5C" w:rsidP="00657814">
      <w:pPr>
        <w:pStyle w:val="ListParagraph"/>
      </w:pPr>
      <w:r w:rsidRPr="001F25CC">
        <w:tab/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package com.cts.entity;</w:t>
      </w:r>
    </w:p>
    <w:p w:rsidR="00163F5C" w:rsidRPr="004D24C9" w:rsidRDefault="00163F5C" w:rsidP="00657814">
      <w:pPr>
        <w:rPr>
          <w:b w:val="0"/>
          <w:highlight w:val="lightGray"/>
        </w:rPr>
      </w:pP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public class User {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private String firstName="";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private String secondName="";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private Long contactNumber;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String getFirstName() {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return firstName;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163F5C" w:rsidRPr="004D24C9" w:rsidRDefault="00163F5C" w:rsidP="00657814">
      <w:pPr>
        <w:rPr>
          <w:b w:val="0"/>
          <w:highlight w:val="lightGray"/>
        </w:rPr>
      </w:pP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void setFirstName(String firstName) {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this.firstName = firstName;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163F5C" w:rsidRPr="004D24C9" w:rsidRDefault="00163F5C" w:rsidP="00657814">
      <w:pPr>
        <w:rPr>
          <w:b w:val="0"/>
          <w:highlight w:val="lightGray"/>
        </w:rPr>
      </w:pP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String getSecondName() {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return secondName;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163F5C" w:rsidRPr="004D24C9" w:rsidRDefault="00163F5C" w:rsidP="00657814">
      <w:pPr>
        <w:rPr>
          <w:b w:val="0"/>
          <w:highlight w:val="lightGray"/>
        </w:rPr>
      </w:pP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void setSecondName(String secondName) {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this.secondName = secondName;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163F5C" w:rsidRPr="004D24C9" w:rsidRDefault="00163F5C" w:rsidP="00657814">
      <w:pPr>
        <w:rPr>
          <w:b w:val="0"/>
          <w:highlight w:val="lightGray"/>
        </w:rPr>
      </w:pP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Long getContactNumber() {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return contactNumber;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163F5C" w:rsidRPr="004D24C9" w:rsidRDefault="00163F5C" w:rsidP="00657814">
      <w:pPr>
        <w:rPr>
          <w:b w:val="0"/>
          <w:highlight w:val="lightGray"/>
        </w:rPr>
      </w:pP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void setContactNumber(Long contactNumber) {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this.contactNumber = contactNumber;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}</w:t>
      </w:r>
    </w:p>
    <w:p w:rsidR="00163F5C" w:rsidRPr="001F25CC" w:rsidRDefault="00163F5C" w:rsidP="00657814">
      <w:pPr>
        <w:rPr>
          <w:highlight w:val="lightGray"/>
        </w:rPr>
      </w:pPr>
    </w:p>
    <w:p w:rsidR="00163F5C" w:rsidRDefault="00163F5C" w:rsidP="00657814">
      <w:pPr>
        <w:rPr>
          <w:b w:val="0"/>
        </w:rPr>
      </w:pPr>
      <w:r w:rsidRPr="001F25CC">
        <w:t xml:space="preserve">Step 3: </w:t>
      </w:r>
      <w:r w:rsidRPr="00657814">
        <w:rPr>
          <w:b w:val="0"/>
        </w:rPr>
        <w:t xml:space="preserve">Edit the contents of the </w:t>
      </w:r>
      <w:r w:rsidR="007913C7" w:rsidRPr="007913C7">
        <w:t>w</w:t>
      </w:r>
      <w:r w:rsidRPr="007913C7">
        <w:t>elcomePage.jsp</w:t>
      </w:r>
      <w:r w:rsidRPr="00657814">
        <w:rPr>
          <w:b w:val="0"/>
        </w:rPr>
        <w:t xml:space="preserve"> as below.</w:t>
      </w:r>
    </w:p>
    <w:p w:rsidR="00FC56B5" w:rsidRPr="001F25CC" w:rsidRDefault="00FC56B5" w:rsidP="00657814"/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&lt;%@ page language="java" contentType="text/html; charset=ISO-8859-1"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    pageEncoding="ISO-8859-1"%&gt;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&lt;%@ taglib prefix="form" 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uri="http://www.springframework.org/tags/form"%&gt;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&lt;html&gt;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&lt;head&gt;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&lt;meta http-equiv="Content-Type" 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content="text/html; charset=ISO-8859-1"&gt;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&lt;title&gt;Enter User Details&lt;/title&gt;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&lt;/head&gt;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&lt;body&gt;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&lt;form:form method="post" action="getAscDetails"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modelAttribute="user"&gt;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&lt;form:errors path="*" cssClass="error" /&gt;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&lt;table&gt;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&lt;tr&gt;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&lt;td&gt;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First Name: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&lt;/td&gt;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&lt;td&gt;&lt;form:input path="firstName" /&gt;&lt;/td&gt;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&lt;/tr&gt;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&lt;tr&gt;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&lt;td&gt;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Second Name: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&lt;/td&gt;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&lt;td&gt;&lt;form:input path="secondName" /&gt;&lt;/td&gt;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&lt;/tr&gt;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&lt;tr&gt;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&lt;td&gt;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Contact Number: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&lt;/td&gt;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&lt;td&gt;&lt;form:input path="contactNumber" /&gt;&lt;/td&gt;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&lt;/tr&gt;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&lt;tr&gt;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&lt;td&gt;&lt;input type="submit" value="Submit" /&gt;&lt;/td&gt;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&lt;/tr&gt;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&lt;/table&gt;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&lt;/form:form&gt;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&lt;/body&gt;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&lt;/html&gt;</w:t>
      </w:r>
    </w:p>
    <w:p w:rsidR="00163F5C" w:rsidRPr="001F25CC" w:rsidRDefault="00163F5C" w:rsidP="00657814">
      <w:pPr>
        <w:rPr>
          <w:highlight w:val="lightGray"/>
        </w:rPr>
      </w:pPr>
    </w:p>
    <w:p w:rsidR="00163F5C" w:rsidRPr="001F25CC" w:rsidRDefault="00163F5C" w:rsidP="00657814">
      <w:r w:rsidRPr="001F25CC">
        <w:t xml:space="preserve">Step 4: </w:t>
      </w:r>
      <w:r w:rsidRPr="00657814">
        <w:rPr>
          <w:b w:val="0"/>
        </w:rPr>
        <w:t xml:space="preserve">Create a </w:t>
      </w:r>
      <w:r w:rsidRPr="007913C7">
        <w:t>userDetails.jsp</w:t>
      </w:r>
      <w:r w:rsidRPr="00657814">
        <w:rPr>
          <w:b w:val="0"/>
        </w:rPr>
        <w:t xml:space="preserve"> and have the contents as below.</w:t>
      </w:r>
    </w:p>
    <w:p w:rsidR="00163F5C" w:rsidRPr="001F25CC" w:rsidRDefault="00163F5C" w:rsidP="00657814"/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&lt;%@ page language="java" contentType="text/html; charset=ISO-8859-1"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    pageEncoding="ISO-8859-1"%&gt;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&lt;%@ taglib uri='http://java.sun.com/jsp/jstl/core' prefix='c'%&gt;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&lt;html&gt;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&lt;head&gt;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&lt;meta http-equiv="Content-Type"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content="text/html; charset=ISO-8859-1"&gt;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&lt;title&gt;User Details&lt;/title&gt;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&lt;/head&gt;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&lt;body&gt;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First Name: &lt;c:out value="${user.firstName}" /&gt;&lt;br&gt;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Last Name: &lt;c:out value="${user.secondName}" /&gt; &lt;br&gt;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Contact Number: &lt;c:out value="${user.contactNumber}"&gt;&lt;/c:out&gt;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&lt;/body&gt;</w:t>
      </w:r>
    </w:p>
    <w:p w:rsidR="00163F5C" w:rsidRPr="004D24C9" w:rsidRDefault="00163F5C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&lt;/html&gt;</w:t>
      </w:r>
    </w:p>
    <w:p w:rsidR="00163F5C" w:rsidRPr="001F25CC" w:rsidRDefault="00163F5C" w:rsidP="00657814">
      <w:pPr>
        <w:rPr>
          <w:highlight w:val="lightGray"/>
        </w:rPr>
      </w:pPr>
    </w:p>
    <w:p w:rsidR="00D12058" w:rsidRPr="001F25CC" w:rsidRDefault="00163F5C" w:rsidP="00657814">
      <w:r w:rsidRPr="001F25CC">
        <w:t xml:space="preserve">Step 5: </w:t>
      </w:r>
      <w:r w:rsidRPr="00657814">
        <w:rPr>
          <w:b w:val="0"/>
        </w:rPr>
        <w:t>Verify the application in your browser.</w:t>
      </w:r>
    </w:p>
    <w:p w:rsidR="00D12058" w:rsidRPr="001F25CC" w:rsidRDefault="00D12058" w:rsidP="00657814"/>
    <w:p w:rsidR="00D12058" w:rsidRPr="00657814" w:rsidRDefault="00D12058" w:rsidP="00657814">
      <w:pPr>
        <w:rPr>
          <w:rStyle w:val="BodyTextBold"/>
          <w:b/>
        </w:rPr>
      </w:pPr>
      <w:r w:rsidRPr="00657814">
        <w:rPr>
          <w:rStyle w:val="BodyTextBold"/>
          <w:b/>
        </w:rPr>
        <w:t>Summary of this exercise:</w:t>
      </w:r>
    </w:p>
    <w:p w:rsidR="00D12058" w:rsidRPr="00657814" w:rsidRDefault="00D12058" w:rsidP="00657814">
      <w:pPr>
        <w:rPr>
          <w:b w:val="0"/>
        </w:rPr>
      </w:pPr>
      <w:r w:rsidRPr="00657814">
        <w:rPr>
          <w:b w:val="0"/>
        </w:rPr>
        <w:t>You have just learnt:</w:t>
      </w:r>
    </w:p>
    <w:p w:rsidR="00D12058" w:rsidRPr="00657814" w:rsidRDefault="00D12058" w:rsidP="00657814">
      <w:pPr>
        <w:pStyle w:val="Bullet3"/>
        <w:rPr>
          <w:b w:val="0"/>
        </w:rPr>
      </w:pPr>
      <w:r w:rsidRPr="00657814">
        <w:rPr>
          <w:b w:val="0"/>
        </w:rPr>
        <w:t>How to configure a handler mapping and display user entered data.</w:t>
      </w:r>
    </w:p>
    <w:p w:rsidR="00D704EA" w:rsidRPr="001F25CC" w:rsidRDefault="00D704EA" w:rsidP="00657814">
      <w:pPr>
        <w:pStyle w:val="Bullet3"/>
        <w:numPr>
          <w:ilvl w:val="0"/>
          <w:numId w:val="0"/>
        </w:numPr>
        <w:ind w:left="720"/>
      </w:pPr>
    </w:p>
    <w:p w:rsidR="00D704EA" w:rsidRPr="001F25CC" w:rsidRDefault="00D704EA" w:rsidP="00657814">
      <w:pPr>
        <w:pStyle w:val="ChapHeadDayNo"/>
      </w:pPr>
      <w:bookmarkStart w:id="14" w:name="_Toc309826944"/>
      <w:r w:rsidRPr="001F25CC">
        <w:t>Topic: Handler Interceptor</w:t>
      </w:r>
      <w:bookmarkEnd w:id="14"/>
    </w:p>
    <w:p w:rsidR="00D704EA" w:rsidRPr="001F25CC" w:rsidRDefault="00D704EA" w:rsidP="00657814">
      <w:pPr>
        <w:pStyle w:val="ExerciseNo"/>
      </w:pPr>
      <w:bookmarkStart w:id="15" w:name="_Toc309826945"/>
      <w:r w:rsidRPr="001F25CC">
        <w:t xml:space="preserve">Guided Exercise </w:t>
      </w:r>
      <w:r w:rsidR="00A058C1" w:rsidRPr="001F25CC">
        <w:t>5</w:t>
      </w:r>
      <w:r w:rsidRPr="001F25CC">
        <w:t>: Logging Interceptor</w:t>
      </w:r>
      <w:bookmarkEnd w:id="15"/>
    </w:p>
    <w:p w:rsidR="00D704EA" w:rsidRPr="00657814" w:rsidRDefault="00D704EA" w:rsidP="00657814">
      <w:pPr>
        <w:rPr>
          <w:rStyle w:val="BodyTextBold"/>
          <w:b/>
        </w:rPr>
      </w:pPr>
      <w:r w:rsidRPr="00657814">
        <w:rPr>
          <w:rStyle w:val="BodyTextBold"/>
          <w:b/>
        </w:rPr>
        <w:t>Estimated Completion Time: 40 Minutes</w:t>
      </w:r>
    </w:p>
    <w:p w:rsidR="00D704EA" w:rsidRPr="00657814" w:rsidRDefault="00D704EA" w:rsidP="00657814">
      <w:pPr>
        <w:pStyle w:val="Marks"/>
        <w:rPr>
          <w:rStyle w:val="BodyText1"/>
        </w:rPr>
      </w:pPr>
      <w:r w:rsidRPr="00657814">
        <w:rPr>
          <w:rStyle w:val="BodyText1"/>
        </w:rPr>
        <w:t>(15 Marks)</w:t>
      </w:r>
    </w:p>
    <w:p w:rsidR="00D704EA" w:rsidRPr="001F25CC" w:rsidRDefault="00D704EA" w:rsidP="00657814">
      <w:pPr>
        <w:rPr>
          <w:rStyle w:val="BodyText1"/>
          <w:b w:val="0"/>
        </w:rPr>
      </w:pPr>
      <w:r w:rsidRPr="00657814">
        <w:rPr>
          <w:rStyle w:val="BodyTextBold"/>
          <w:b/>
        </w:rPr>
        <w:t>Objective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To write an interceptor that will intercept the requests and print the logger message.</w:t>
      </w:r>
    </w:p>
    <w:p w:rsidR="00D704EA" w:rsidRPr="001F25CC" w:rsidRDefault="00D704EA" w:rsidP="00657814">
      <w:pPr>
        <w:rPr>
          <w:rStyle w:val="BodyText1"/>
          <w:b w:val="0"/>
        </w:rPr>
      </w:pPr>
    </w:p>
    <w:p w:rsidR="00D704EA" w:rsidRPr="001F25CC" w:rsidRDefault="00D704EA" w:rsidP="00657814">
      <w:pPr>
        <w:rPr>
          <w:rStyle w:val="BodyText1"/>
          <w:b w:val="0"/>
        </w:rPr>
      </w:pPr>
      <w:r w:rsidRPr="00657814">
        <w:rPr>
          <w:rStyle w:val="BodyTextBold"/>
          <w:b/>
        </w:rPr>
        <w:t>Concept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To understand how to intercept the request using Handler Interceptor</w:t>
      </w:r>
    </w:p>
    <w:p w:rsidR="00D704EA" w:rsidRPr="001F25CC" w:rsidRDefault="00D704EA" w:rsidP="00657814">
      <w:pPr>
        <w:rPr>
          <w:rStyle w:val="BodyText1"/>
          <w:b w:val="0"/>
        </w:rPr>
      </w:pPr>
    </w:p>
    <w:p w:rsidR="00D704EA" w:rsidRPr="001F25CC" w:rsidRDefault="00D704EA" w:rsidP="00657814">
      <w:pPr>
        <w:rPr>
          <w:color w:val="000000"/>
        </w:rPr>
      </w:pPr>
      <w:r w:rsidRPr="001F25CC">
        <w:t xml:space="preserve">Step 1: </w:t>
      </w:r>
      <w:r w:rsidRPr="00657814">
        <w:rPr>
          <w:b w:val="0"/>
        </w:rPr>
        <w:t>Create a java class and name it as</w:t>
      </w:r>
      <w:r w:rsidRPr="007913C7">
        <w:t xml:space="preserve"> </w:t>
      </w:r>
      <w:r w:rsidRPr="007913C7">
        <w:rPr>
          <w:color w:val="000000"/>
          <w:highlight w:val="lightGray"/>
        </w:rPr>
        <w:t>LoggerInterceptor</w:t>
      </w:r>
      <w:r w:rsidR="007913C7" w:rsidRPr="007913C7">
        <w:rPr>
          <w:b w:val="0"/>
          <w:color w:val="000000"/>
        </w:rPr>
        <w:t>.</w:t>
      </w:r>
    </w:p>
    <w:p w:rsidR="00D704EA" w:rsidRPr="001F25CC" w:rsidRDefault="00D704EA" w:rsidP="00657814"/>
    <w:p w:rsidR="00D704EA" w:rsidRPr="001F25CC" w:rsidRDefault="00D704EA" w:rsidP="00657814">
      <w:r w:rsidRPr="001F25CC">
        <w:t xml:space="preserve">Step 2: </w:t>
      </w:r>
      <w:r w:rsidRPr="00657814">
        <w:rPr>
          <w:b w:val="0"/>
        </w:rPr>
        <w:t>Edit the file and have the content as below.</w:t>
      </w:r>
    </w:p>
    <w:p w:rsidR="00D704EA" w:rsidRPr="001F25CC" w:rsidRDefault="00D704EA" w:rsidP="00657814">
      <w:pPr>
        <w:pStyle w:val="ListParagraph"/>
      </w:pP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package com.cts.logger;</w:t>
      </w:r>
    </w:p>
    <w:p w:rsidR="00D704EA" w:rsidRPr="004D24C9" w:rsidRDefault="00D704EA" w:rsidP="00657814">
      <w:pPr>
        <w:rPr>
          <w:b w:val="0"/>
          <w:highlight w:val="lightGray"/>
        </w:rPr>
      </w:pP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javax.servlet.http.HttpServletRequest;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javax.servlet.http.HttpServletResponse;</w:t>
      </w:r>
    </w:p>
    <w:p w:rsidR="00D704EA" w:rsidRPr="004D24C9" w:rsidRDefault="00D704EA" w:rsidP="00657814">
      <w:pPr>
        <w:rPr>
          <w:b w:val="0"/>
          <w:highlight w:val="lightGray"/>
        </w:rPr>
      </w:pP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org.apache.log4j.BasicConfigurator;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org.apache.log4j.Logger;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org.springframework.web.servlet.ModelAndView;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org.springframework.web.servlet.handler.HandlerInterceptorAdapter;</w:t>
      </w:r>
    </w:p>
    <w:p w:rsidR="00D704EA" w:rsidRPr="004D24C9" w:rsidRDefault="00D704EA" w:rsidP="00657814">
      <w:pPr>
        <w:rPr>
          <w:b w:val="0"/>
          <w:highlight w:val="lightGray"/>
        </w:rPr>
      </w:pP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public class LoggerInterceptor extends HandlerInterceptorAdapter {</w:t>
      </w:r>
    </w:p>
    <w:p w:rsidR="00D704EA" w:rsidRPr="001F25CC" w:rsidRDefault="00D704EA" w:rsidP="00657814">
      <w:pPr>
        <w:rPr>
          <w:highlight w:val="lightGray"/>
        </w:rPr>
      </w:pP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static Logger logger = Logger.getLogger(LoggerInterceptor.class);</w:t>
      </w:r>
    </w:p>
    <w:p w:rsidR="00D704EA" w:rsidRPr="001F25CC" w:rsidRDefault="00D704EA" w:rsidP="00657814">
      <w:pPr>
        <w:rPr>
          <w:highlight w:val="lightGray"/>
        </w:rPr>
      </w:pP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LoggerInterceptor()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{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BasicConfigurator.configure();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@Override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boolean preHandle(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HttpServletRequest request,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HttpServletResponse response, Object handler) throws Exception {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logger.info("Before handling the request");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return super.preHandle(request, response, handler);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@Override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void postHandle(HttpServletRequest request,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HttpServletResponse response, Object handler,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ModelAndView modelAndView) throws Exception {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logger.info("After handling the request");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super.postHandle(request, response, handler, modelAndView);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@Override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void afterCompletion(HttpServletRequest request,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 xml:space="preserve">HttpServletResponse response, Object handler, 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Exception ex)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throws Exception {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logger.info("After rendering the view");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super.afterCompletion(request, response, handler, ex);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}</w:t>
      </w:r>
    </w:p>
    <w:p w:rsidR="00D704EA" w:rsidRPr="001F25CC" w:rsidRDefault="00D704EA" w:rsidP="00657814">
      <w:pPr>
        <w:rPr>
          <w:highlight w:val="lightGray"/>
        </w:rPr>
      </w:pPr>
    </w:p>
    <w:p w:rsidR="00D704EA" w:rsidRPr="001F25CC" w:rsidRDefault="00D704EA" w:rsidP="00657814">
      <w:pPr>
        <w:rPr>
          <w:highlight w:val="lightGray"/>
        </w:rPr>
      </w:pPr>
    </w:p>
    <w:p w:rsidR="00D704EA" w:rsidRPr="001F25CC" w:rsidRDefault="00D704EA" w:rsidP="00657814">
      <w:r w:rsidRPr="001F25CC">
        <w:t xml:space="preserve">Step 3: </w:t>
      </w:r>
      <w:r w:rsidRPr="00657814">
        <w:rPr>
          <w:b w:val="0"/>
        </w:rPr>
        <w:t>Edit the spring-servlet.xml as</w:t>
      </w:r>
      <w:r w:rsidR="00FC56B5">
        <w:rPr>
          <w:b w:val="0"/>
        </w:rPr>
        <w:t>:</w:t>
      </w:r>
      <w:r w:rsidRPr="001F25CC">
        <w:t xml:space="preserve"> </w:t>
      </w:r>
    </w:p>
    <w:p w:rsidR="00D704EA" w:rsidRPr="001F25CC" w:rsidRDefault="00D704EA" w:rsidP="00657814">
      <w:pPr>
        <w:pStyle w:val="ListParagraph"/>
      </w:pP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&lt;bean id="loggerInterceptor" 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class="com.cts.logger.LoggerInterceptor" /&gt;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&lt;bean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class="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org.springframework.web.servlet.mvc.annotation.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DefaultAnnotationHandlerMapping"</w:t>
      </w:r>
    </w:p>
    <w:p w:rsidR="00D704EA" w:rsidRPr="004D24C9" w:rsidRDefault="00D704EA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p:interceptors-ref="loggerInterceptor" /&gt;</w:t>
      </w:r>
    </w:p>
    <w:p w:rsidR="00D704EA" w:rsidRPr="001F25CC" w:rsidRDefault="00D704EA" w:rsidP="00657814">
      <w:pPr>
        <w:rPr>
          <w:highlight w:val="lightGray"/>
        </w:rPr>
      </w:pPr>
    </w:p>
    <w:p w:rsidR="00D704EA" w:rsidRPr="001F25CC" w:rsidRDefault="00D704EA" w:rsidP="00657814">
      <w:pPr>
        <w:pStyle w:val="ListParagraph"/>
      </w:pPr>
    </w:p>
    <w:p w:rsidR="00D704EA" w:rsidRPr="001F25CC" w:rsidRDefault="00D704EA" w:rsidP="00657814">
      <w:r w:rsidRPr="001F25CC">
        <w:t xml:space="preserve">Step 4: </w:t>
      </w:r>
      <w:r w:rsidRPr="00657814">
        <w:rPr>
          <w:b w:val="0"/>
        </w:rPr>
        <w:t>Verify the application. After triggering any action, check the console. You will get the log messages on the console.</w:t>
      </w:r>
    </w:p>
    <w:p w:rsidR="00D704EA" w:rsidRPr="001F25CC" w:rsidRDefault="00D704EA" w:rsidP="00657814"/>
    <w:p w:rsidR="00FC56B5" w:rsidRDefault="00FC56B5" w:rsidP="00657814">
      <w:pPr>
        <w:rPr>
          <w:rStyle w:val="BodyTextBold"/>
          <w:b/>
        </w:rPr>
      </w:pPr>
    </w:p>
    <w:p w:rsidR="00D704EA" w:rsidRPr="00657814" w:rsidRDefault="00D704EA" w:rsidP="00657814">
      <w:pPr>
        <w:rPr>
          <w:rStyle w:val="BodyTextBold"/>
          <w:b/>
        </w:rPr>
      </w:pPr>
      <w:r w:rsidRPr="00657814">
        <w:rPr>
          <w:rStyle w:val="BodyTextBold"/>
          <w:b/>
        </w:rPr>
        <w:t>Summary of this exercise:</w:t>
      </w:r>
    </w:p>
    <w:p w:rsidR="00D704EA" w:rsidRPr="00657814" w:rsidRDefault="00D704EA" w:rsidP="00657814">
      <w:pPr>
        <w:rPr>
          <w:b w:val="0"/>
        </w:rPr>
      </w:pPr>
      <w:r w:rsidRPr="00657814">
        <w:rPr>
          <w:b w:val="0"/>
        </w:rPr>
        <w:t>You have just learnt:</w:t>
      </w:r>
    </w:p>
    <w:p w:rsidR="00D704EA" w:rsidRPr="00657814" w:rsidRDefault="00D704EA" w:rsidP="00657814">
      <w:pPr>
        <w:pStyle w:val="Bullet3"/>
        <w:rPr>
          <w:b w:val="0"/>
        </w:rPr>
      </w:pPr>
      <w:r w:rsidRPr="00657814">
        <w:rPr>
          <w:b w:val="0"/>
        </w:rPr>
        <w:t>How to create a Handler Interceptor and intercept requests.</w:t>
      </w:r>
    </w:p>
    <w:p w:rsidR="009252E0" w:rsidRPr="001F25CC" w:rsidRDefault="009252E0" w:rsidP="00657814"/>
    <w:p w:rsidR="009252E0" w:rsidRPr="001F25CC" w:rsidRDefault="009252E0" w:rsidP="00657814">
      <w:pPr>
        <w:pStyle w:val="ChapHeadDayNo"/>
      </w:pPr>
      <w:bookmarkStart w:id="16" w:name="_Toc309826946"/>
      <w:r w:rsidRPr="001F25CC">
        <w:t>Topic: Validator</w:t>
      </w:r>
      <w:bookmarkEnd w:id="16"/>
    </w:p>
    <w:p w:rsidR="009252E0" w:rsidRPr="001F25CC" w:rsidRDefault="009252E0" w:rsidP="00657814">
      <w:pPr>
        <w:pStyle w:val="ExerciseNo"/>
      </w:pPr>
      <w:bookmarkStart w:id="17" w:name="_Toc309826947"/>
      <w:r w:rsidRPr="001F25CC">
        <w:t xml:space="preserve">Guided Exercise </w:t>
      </w:r>
      <w:r w:rsidR="00A058C1" w:rsidRPr="001F25CC">
        <w:t>6</w:t>
      </w:r>
      <w:r w:rsidRPr="001F25CC">
        <w:t>: User Data Validation</w:t>
      </w:r>
      <w:bookmarkEnd w:id="17"/>
    </w:p>
    <w:p w:rsidR="009252E0" w:rsidRPr="00657814" w:rsidRDefault="009252E0" w:rsidP="00657814">
      <w:pPr>
        <w:rPr>
          <w:rStyle w:val="BodyTextBold"/>
          <w:b/>
        </w:rPr>
      </w:pPr>
      <w:r w:rsidRPr="00657814">
        <w:rPr>
          <w:rStyle w:val="BodyTextBold"/>
          <w:b/>
        </w:rPr>
        <w:t>Estimated Completion Time: 40 Minutes</w:t>
      </w:r>
    </w:p>
    <w:p w:rsidR="009252E0" w:rsidRPr="00657814" w:rsidRDefault="009252E0" w:rsidP="00657814">
      <w:pPr>
        <w:pStyle w:val="Marks"/>
        <w:rPr>
          <w:rStyle w:val="BodyText1"/>
        </w:rPr>
      </w:pPr>
      <w:r w:rsidRPr="00657814">
        <w:rPr>
          <w:rStyle w:val="BodyText1"/>
        </w:rPr>
        <w:t>(15 Marks)</w:t>
      </w:r>
    </w:p>
    <w:p w:rsidR="00834180" w:rsidRPr="001F25CC" w:rsidRDefault="00163F5C" w:rsidP="00657814">
      <w:pPr>
        <w:rPr>
          <w:rStyle w:val="BodyText1"/>
          <w:b w:val="0"/>
        </w:rPr>
      </w:pPr>
      <w:r w:rsidRPr="001F25CC">
        <w:rPr>
          <w:rFonts w:ascii="Courier New" w:hAnsi="Courier New" w:cs="Courier New"/>
          <w:sz w:val="20"/>
          <w:szCs w:val="20"/>
        </w:rPr>
        <w:br/>
      </w:r>
      <w:r w:rsidR="00834180" w:rsidRPr="00657814">
        <w:rPr>
          <w:rStyle w:val="BodyTextBold"/>
          <w:b/>
        </w:rPr>
        <w:t>Objective</w:t>
      </w:r>
      <w:r w:rsidR="00834180" w:rsidRPr="001F25CC">
        <w:rPr>
          <w:rStyle w:val="BodyTextBold"/>
        </w:rPr>
        <w:t>:</w:t>
      </w:r>
      <w:r w:rsidR="00834180" w:rsidRPr="001F25CC">
        <w:rPr>
          <w:rStyle w:val="BodyText1"/>
          <w:b w:val="0"/>
        </w:rPr>
        <w:t xml:space="preserve">  To validate the user input values. (Continuation of Guided Exercise 4)</w:t>
      </w:r>
    </w:p>
    <w:p w:rsidR="00834180" w:rsidRPr="001F25CC" w:rsidRDefault="00834180" w:rsidP="004D24C9">
      <w:pPr>
        <w:pStyle w:val="ListParagraph"/>
        <w:numPr>
          <w:ilvl w:val="1"/>
          <w:numId w:val="41"/>
        </w:numPr>
        <w:rPr>
          <w:rStyle w:val="BodyText1"/>
          <w:b w:val="0"/>
        </w:rPr>
      </w:pPr>
      <w:r w:rsidRPr="001F25CC">
        <w:rPr>
          <w:rStyle w:val="BodyText1"/>
          <w:b w:val="0"/>
        </w:rPr>
        <w:t>First Name should not be empty</w:t>
      </w:r>
      <w:r w:rsidR="00FC56B5">
        <w:rPr>
          <w:rStyle w:val="BodyText1"/>
          <w:b w:val="0"/>
        </w:rPr>
        <w:t>.</w:t>
      </w:r>
    </w:p>
    <w:p w:rsidR="00834180" w:rsidRPr="001F25CC" w:rsidRDefault="00834180" w:rsidP="004D24C9">
      <w:pPr>
        <w:pStyle w:val="ListParagraph"/>
        <w:numPr>
          <w:ilvl w:val="1"/>
          <w:numId w:val="41"/>
        </w:numPr>
        <w:rPr>
          <w:rStyle w:val="BodyText1"/>
          <w:b w:val="0"/>
        </w:rPr>
      </w:pPr>
      <w:r w:rsidRPr="001F25CC">
        <w:rPr>
          <w:rStyle w:val="BodyText1"/>
          <w:b w:val="0"/>
        </w:rPr>
        <w:t>First Name should not have special characters</w:t>
      </w:r>
      <w:r w:rsidR="00FC56B5">
        <w:rPr>
          <w:rStyle w:val="BodyText1"/>
          <w:b w:val="0"/>
        </w:rPr>
        <w:t>.</w:t>
      </w:r>
    </w:p>
    <w:p w:rsidR="00834180" w:rsidRPr="001F25CC" w:rsidRDefault="00834180" w:rsidP="004D24C9">
      <w:pPr>
        <w:pStyle w:val="ListParagraph"/>
        <w:numPr>
          <w:ilvl w:val="1"/>
          <w:numId w:val="41"/>
        </w:numPr>
        <w:rPr>
          <w:rStyle w:val="BodyText1"/>
          <w:b w:val="0"/>
        </w:rPr>
      </w:pPr>
      <w:r w:rsidRPr="001F25CC">
        <w:rPr>
          <w:rStyle w:val="BodyText1"/>
          <w:b w:val="0"/>
        </w:rPr>
        <w:t>Contact Number should not be empty</w:t>
      </w:r>
      <w:r w:rsidR="00FC56B5">
        <w:rPr>
          <w:rStyle w:val="BodyText1"/>
          <w:b w:val="0"/>
        </w:rPr>
        <w:t>.</w:t>
      </w:r>
    </w:p>
    <w:p w:rsidR="004D24C9" w:rsidRDefault="004D24C9" w:rsidP="004D24C9">
      <w:pPr>
        <w:pStyle w:val="Bullet3"/>
        <w:numPr>
          <w:ilvl w:val="0"/>
          <w:numId w:val="0"/>
        </w:numPr>
        <w:rPr>
          <w:rStyle w:val="BodyTextBold"/>
        </w:rPr>
      </w:pPr>
    </w:p>
    <w:p w:rsidR="00163F5C" w:rsidRPr="001F25CC" w:rsidRDefault="00834180" w:rsidP="004D24C9">
      <w:pPr>
        <w:pStyle w:val="Bullet3"/>
        <w:numPr>
          <w:ilvl w:val="0"/>
          <w:numId w:val="0"/>
        </w:numPr>
        <w:rPr>
          <w:rStyle w:val="BodyText1"/>
          <w:b w:val="0"/>
        </w:rPr>
      </w:pPr>
      <w:r w:rsidRPr="004D24C9">
        <w:rPr>
          <w:rStyle w:val="BodyTextBold"/>
          <w:b/>
        </w:rPr>
        <w:t>Concept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To understand the Spring Validator framework</w:t>
      </w:r>
      <w:r w:rsidR="004D24C9">
        <w:rPr>
          <w:rStyle w:val="BodyText1"/>
          <w:b w:val="0"/>
        </w:rPr>
        <w:t>.</w:t>
      </w:r>
    </w:p>
    <w:p w:rsidR="00F0468E" w:rsidRPr="001F25CC" w:rsidRDefault="00F0468E" w:rsidP="004D24C9">
      <w:pPr>
        <w:pStyle w:val="Bullet3"/>
        <w:numPr>
          <w:ilvl w:val="0"/>
          <w:numId w:val="0"/>
        </w:numPr>
        <w:ind w:left="720" w:hanging="360"/>
      </w:pPr>
    </w:p>
    <w:p w:rsidR="00F0468E" w:rsidRPr="001F25CC" w:rsidRDefault="00F0468E" w:rsidP="00657814">
      <w:r w:rsidRPr="001F25CC">
        <w:t xml:space="preserve">Step 1: </w:t>
      </w:r>
      <w:r w:rsidRPr="004D24C9">
        <w:rPr>
          <w:b w:val="0"/>
        </w:rPr>
        <w:t xml:space="preserve">Create a </w:t>
      </w:r>
      <w:r w:rsidRPr="007913C7">
        <w:t>package com.cts.validator</w:t>
      </w:r>
      <w:r w:rsidRPr="004D24C9">
        <w:rPr>
          <w:b w:val="0"/>
        </w:rPr>
        <w:t xml:space="preserve"> in </w:t>
      </w:r>
      <w:r w:rsidRPr="007913C7">
        <w:t>src</w:t>
      </w:r>
      <w:r w:rsidRPr="004D24C9">
        <w:rPr>
          <w:b w:val="0"/>
        </w:rPr>
        <w:t xml:space="preserve"> folder</w:t>
      </w:r>
      <w:r w:rsidR="007913C7">
        <w:rPr>
          <w:b w:val="0"/>
        </w:rPr>
        <w:t>.</w:t>
      </w:r>
    </w:p>
    <w:p w:rsidR="00F0468E" w:rsidRPr="001F25CC" w:rsidRDefault="00F0468E" w:rsidP="00657814"/>
    <w:p w:rsidR="00F0468E" w:rsidRPr="001F25CC" w:rsidRDefault="00F0468E" w:rsidP="00657814">
      <w:r w:rsidRPr="001F25CC">
        <w:t xml:space="preserve">Step 2: </w:t>
      </w:r>
      <w:r w:rsidRPr="004D24C9">
        <w:rPr>
          <w:b w:val="0"/>
        </w:rPr>
        <w:t xml:space="preserve">Create a class </w:t>
      </w:r>
      <w:r w:rsidRPr="007913C7">
        <w:t>UserValidator</w:t>
      </w:r>
      <w:r w:rsidRPr="004D24C9">
        <w:rPr>
          <w:b w:val="0"/>
        </w:rPr>
        <w:t xml:space="preserve"> and edit the file as below.</w:t>
      </w:r>
    </w:p>
    <w:p w:rsidR="00F0468E" w:rsidRPr="001F25CC" w:rsidRDefault="00F0468E" w:rsidP="00657814"/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package com.cts.validator;</w:t>
      </w:r>
    </w:p>
    <w:p w:rsidR="00F0468E" w:rsidRPr="004D24C9" w:rsidRDefault="00F0468E" w:rsidP="00657814">
      <w:pPr>
        <w:rPr>
          <w:b w:val="0"/>
          <w:highlight w:val="lightGray"/>
        </w:rPr>
      </w:pP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org.apache.commons.lang.StringUtils;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org.springframework.stereotype.Component;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org.springframework.validation.Errors;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org.springframework.validation.ValidationUtils;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org.springframework.validation.Validator;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import com.cts.entity.User;</w:t>
      </w:r>
    </w:p>
    <w:p w:rsidR="00F0468E" w:rsidRPr="004D24C9" w:rsidRDefault="00F0468E" w:rsidP="00657814">
      <w:pPr>
        <w:rPr>
          <w:b w:val="0"/>
          <w:highlight w:val="lightGray"/>
        </w:rPr>
      </w:pP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@Component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public class UserValidator implements Validator{</w:t>
      </w:r>
    </w:p>
    <w:p w:rsidR="00F0468E" w:rsidRPr="004D24C9" w:rsidRDefault="00F0468E" w:rsidP="00657814">
      <w:pPr>
        <w:rPr>
          <w:b w:val="0"/>
          <w:highlight w:val="lightGray"/>
        </w:rPr>
      </w:pP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boolean supports(Class clazz) {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return User.class.equals(clazz);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F0468E" w:rsidRPr="004D24C9" w:rsidRDefault="00F0468E" w:rsidP="00657814">
      <w:pPr>
        <w:rPr>
          <w:b w:val="0"/>
          <w:highlight w:val="lightGray"/>
        </w:rPr>
      </w:pP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void validate(Object target, Errors errors) {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ValidationUtils.rejectIfEmptyOrWhitespace(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errors, "firstName", 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"required.user.first.Name", "* User First name Required");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ValidationUtils.rejectIfEmptyOrWhitespace(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errors, "contactNumber", 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"required.user.contact.Number", 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"* User Contact Number Required");</w:t>
      </w:r>
    </w:p>
    <w:p w:rsidR="00F0468E" w:rsidRPr="001F25CC" w:rsidRDefault="00F0468E" w:rsidP="00657814">
      <w:pPr>
        <w:rPr>
          <w:highlight w:val="lightGray"/>
        </w:rPr>
      </w:pPr>
      <w:r w:rsidRPr="001F25CC">
        <w:rPr>
          <w:highlight w:val="lightGray"/>
        </w:rPr>
        <w:tab/>
      </w:r>
      <w:r w:rsidRPr="001F25CC">
        <w:rPr>
          <w:highlight w:val="lightGray"/>
        </w:rPr>
        <w:tab/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User user = (User)target;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String ascFstName = user.getFirstName();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if(!errors.hasFieldErrors("firstName"))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{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if(!StringUtils.isAlphaSpace(ascFstName))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{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errors.rejectValue("firstName",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"required.firstName.special.char.notAllowed","* User name should not have special characters");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}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}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}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}</w:t>
      </w:r>
    </w:p>
    <w:p w:rsidR="00F0468E" w:rsidRPr="001F25CC" w:rsidRDefault="00F0468E" w:rsidP="00657814">
      <w:pPr>
        <w:rPr>
          <w:highlight w:val="lightGray"/>
        </w:rPr>
      </w:pPr>
    </w:p>
    <w:p w:rsidR="00F0468E" w:rsidRPr="001F25CC" w:rsidRDefault="00F0468E" w:rsidP="00657814">
      <w:r w:rsidRPr="001F25CC">
        <w:t xml:space="preserve">Step 3: </w:t>
      </w:r>
      <w:r w:rsidRPr="004D24C9">
        <w:rPr>
          <w:b w:val="0"/>
        </w:rPr>
        <w:t xml:space="preserve">Create a folder </w:t>
      </w:r>
      <w:r w:rsidRPr="007913C7">
        <w:t xml:space="preserve">css </w:t>
      </w:r>
      <w:r w:rsidRPr="004D24C9">
        <w:rPr>
          <w:b w:val="0"/>
        </w:rPr>
        <w:t>in WebContent</w:t>
      </w:r>
      <w:r w:rsidR="00FF624B">
        <w:rPr>
          <w:b w:val="0"/>
        </w:rPr>
        <w:t>.</w:t>
      </w:r>
    </w:p>
    <w:p w:rsidR="00F0468E" w:rsidRPr="001F25CC" w:rsidRDefault="00F0468E" w:rsidP="00657814"/>
    <w:p w:rsidR="00F0468E" w:rsidRDefault="00F0468E" w:rsidP="00657814">
      <w:pPr>
        <w:rPr>
          <w:b w:val="0"/>
        </w:rPr>
      </w:pPr>
      <w:r w:rsidRPr="001F25CC">
        <w:t xml:space="preserve">Step 4: </w:t>
      </w:r>
      <w:r w:rsidRPr="004D24C9">
        <w:rPr>
          <w:b w:val="0"/>
        </w:rPr>
        <w:t xml:space="preserve">Create a file under </w:t>
      </w:r>
      <w:r w:rsidRPr="007913C7">
        <w:t>css</w:t>
      </w:r>
      <w:r w:rsidRPr="004D24C9">
        <w:rPr>
          <w:b w:val="0"/>
        </w:rPr>
        <w:t xml:space="preserve"> folder and name it as </w:t>
      </w:r>
      <w:r w:rsidRPr="007913C7">
        <w:t>styles.css</w:t>
      </w:r>
      <w:r w:rsidRPr="004D24C9">
        <w:rPr>
          <w:b w:val="0"/>
        </w:rPr>
        <w:t xml:space="preserve"> and the have the file contents as below.</w:t>
      </w:r>
    </w:p>
    <w:p w:rsidR="00FC56B5" w:rsidRPr="001F25CC" w:rsidRDefault="00FC56B5" w:rsidP="00657814"/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.error {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color: #ff0000;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font-weight: bold;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}</w:t>
      </w:r>
    </w:p>
    <w:p w:rsidR="00F0468E" w:rsidRPr="001F25CC" w:rsidRDefault="00F0468E" w:rsidP="00657814">
      <w:pPr>
        <w:rPr>
          <w:highlight w:val="lightGray"/>
        </w:rPr>
      </w:pPr>
    </w:p>
    <w:p w:rsidR="00F0468E" w:rsidRDefault="00F0468E" w:rsidP="00657814">
      <w:pPr>
        <w:rPr>
          <w:b w:val="0"/>
          <w:color w:val="0000C0"/>
        </w:rPr>
      </w:pPr>
      <w:r w:rsidRPr="001F25CC">
        <w:t xml:space="preserve">Step 5: </w:t>
      </w:r>
      <w:r w:rsidRPr="004D24C9">
        <w:rPr>
          <w:b w:val="0"/>
        </w:rPr>
        <w:t xml:space="preserve">Edit the </w:t>
      </w:r>
      <w:r w:rsidRPr="007913C7">
        <w:t>MyController</w:t>
      </w:r>
      <w:r w:rsidRPr="004D24C9">
        <w:rPr>
          <w:b w:val="0"/>
        </w:rPr>
        <w:t xml:space="preserve"> by adding new property </w:t>
      </w:r>
      <w:r w:rsidRPr="007913C7">
        <w:t xml:space="preserve">userValidator </w:t>
      </w:r>
      <w:r w:rsidRPr="00FC56B5">
        <w:rPr>
          <w:b w:val="0"/>
        </w:rPr>
        <w:t>as below.</w:t>
      </w:r>
    </w:p>
    <w:p w:rsidR="00FC56B5" w:rsidRPr="001F25CC" w:rsidRDefault="00FC56B5" w:rsidP="00657814"/>
    <w:p w:rsidR="00F0468E" w:rsidRPr="004D24C9" w:rsidRDefault="00F0468E" w:rsidP="00657814">
      <w:pPr>
        <w:rPr>
          <w:b w:val="0"/>
          <w:highlight w:val="lightGray"/>
        </w:rPr>
      </w:pPr>
      <w:r w:rsidRPr="001F25CC">
        <w:rPr>
          <w:color w:val="000000"/>
        </w:rPr>
        <w:tab/>
      </w:r>
      <w:r w:rsidRPr="004D24C9">
        <w:rPr>
          <w:b w:val="0"/>
          <w:highlight w:val="lightGray"/>
        </w:rPr>
        <w:t>@Autowired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UserValidator userValidator;</w:t>
      </w:r>
    </w:p>
    <w:p w:rsidR="00F0468E" w:rsidRPr="001F25CC" w:rsidRDefault="00F0468E" w:rsidP="00657814">
      <w:pPr>
        <w:rPr>
          <w:highlight w:val="lightGray"/>
        </w:rPr>
      </w:pPr>
    </w:p>
    <w:p w:rsidR="00F0468E" w:rsidRPr="001F25CC" w:rsidRDefault="00F0468E" w:rsidP="00657814">
      <w:pPr>
        <w:rPr>
          <w:highlight w:val="lightGray"/>
        </w:rPr>
      </w:pPr>
    </w:p>
    <w:p w:rsidR="00F0468E" w:rsidRPr="001F25CC" w:rsidRDefault="00F0468E" w:rsidP="00657814">
      <w:r w:rsidRPr="001F25CC">
        <w:t xml:space="preserve">Step 6: </w:t>
      </w:r>
      <w:r w:rsidRPr="004D24C9">
        <w:rPr>
          <w:b w:val="0"/>
        </w:rPr>
        <w:t xml:space="preserve">Edit the </w:t>
      </w:r>
      <w:r w:rsidRPr="007913C7">
        <w:t>getAscDetails</w:t>
      </w:r>
      <w:r w:rsidRPr="004D24C9">
        <w:rPr>
          <w:b w:val="0"/>
        </w:rPr>
        <w:t xml:space="preserve"> method of </w:t>
      </w:r>
      <w:r w:rsidRPr="007913C7">
        <w:t>MyController</w:t>
      </w:r>
      <w:r w:rsidRPr="004D24C9">
        <w:rPr>
          <w:b w:val="0"/>
        </w:rPr>
        <w:t xml:space="preserve"> as below.</w:t>
      </w:r>
    </w:p>
    <w:p w:rsidR="00F0468E" w:rsidRPr="001F25CC" w:rsidRDefault="00F0468E" w:rsidP="00657814">
      <w:pPr>
        <w:pStyle w:val="ListParagraph"/>
      </w:pP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@RequestMapping("getAscDetails")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  <w:t>public ModelAndView getAscDetails(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 xml:space="preserve">@ModelAttribute User user, 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>BindingResult result,Model model) {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userValidator.validate(user, result);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if(result.hasFieldErrors())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{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ModelAndView modelAndView = new odelAndView("welcomePage");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modelAndView.addObject("user",user);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return modelAndView;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}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ModelAndView modelAndView = new odelAndView("userDetails");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modelAndView.addObject("user", user);</w:t>
      </w:r>
    </w:p>
    <w:p w:rsidR="00F0468E" w:rsidRPr="004D24C9" w:rsidRDefault="00F0468E" w:rsidP="00657814">
      <w:pPr>
        <w:rPr>
          <w:b w:val="0"/>
          <w:highlight w:val="lightGray"/>
        </w:rPr>
      </w:pPr>
      <w:r w:rsidRPr="004D24C9">
        <w:rPr>
          <w:b w:val="0"/>
          <w:highlight w:val="lightGray"/>
        </w:rPr>
        <w:tab/>
      </w:r>
      <w:r w:rsidRPr="004D24C9">
        <w:rPr>
          <w:b w:val="0"/>
          <w:highlight w:val="lightGray"/>
        </w:rPr>
        <w:tab/>
        <w:t>return modelAndView;</w:t>
      </w:r>
    </w:p>
    <w:p w:rsidR="00F0468E" w:rsidRPr="001F25CC" w:rsidRDefault="00F0468E" w:rsidP="00657814">
      <w:pPr>
        <w:rPr>
          <w:highlight w:val="lightGray"/>
        </w:rPr>
      </w:pPr>
      <w:r w:rsidRPr="001F25CC">
        <w:rPr>
          <w:highlight w:val="lightGray"/>
        </w:rPr>
        <w:tab/>
        <w:t>}</w:t>
      </w:r>
    </w:p>
    <w:p w:rsidR="00F0468E" w:rsidRPr="001F25CC" w:rsidRDefault="00F0468E" w:rsidP="00657814">
      <w:pPr>
        <w:rPr>
          <w:highlight w:val="lightGray"/>
        </w:rPr>
      </w:pPr>
    </w:p>
    <w:p w:rsidR="00F0468E" w:rsidRPr="001F25CC" w:rsidRDefault="00F0468E" w:rsidP="00657814">
      <w:pPr>
        <w:pStyle w:val="ListParagraph"/>
      </w:pPr>
    </w:p>
    <w:p w:rsidR="00F0468E" w:rsidRPr="001F25CC" w:rsidRDefault="00F0468E" w:rsidP="00657814">
      <w:r w:rsidRPr="001F25CC">
        <w:t xml:space="preserve">Step 7: </w:t>
      </w:r>
      <w:r w:rsidRPr="004D24C9">
        <w:rPr>
          <w:b w:val="0"/>
        </w:rPr>
        <w:t>Verify the application in your browser. You will get the warning messages as below.</w:t>
      </w:r>
    </w:p>
    <w:p w:rsidR="00F0468E" w:rsidRPr="001F25CC" w:rsidRDefault="00F0468E" w:rsidP="00657814">
      <w:pPr>
        <w:pStyle w:val="ListParagraph"/>
      </w:pPr>
      <w:r w:rsidRPr="001F25CC">
        <w:rPr>
          <w:noProof/>
        </w:rPr>
        <w:drawing>
          <wp:inline distT="0" distB="0" distL="0" distR="0">
            <wp:extent cx="5943600" cy="1438275"/>
            <wp:effectExtent l="19050" t="0" r="0" b="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114" w:rsidRPr="004D24C9" w:rsidRDefault="001F7114" w:rsidP="00657814">
      <w:pPr>
        <w:rPr>
          <w:rStyle w:val="BodyTextBold"/>
          <w:b/>
        </w:rPr>
      </w:pPr>
      <w:r w:rsidRPr="004D24C9">
        <w:rPr>
          <w:rStyle w:val="BodyTextBold"/>
          <w:b/>
        </w:rPr>
        <w:t>Summary of this exercise:</w:t>
      </w:r>
    </w:p>
    <w:p w:rsidR="001F7114" w:rsidRPr="004D24C9" w:rsidRDefault="001F7114" w:rsidP="00657814">
      <w:pPr>
        <w:rPr>
          <w:b w:val="0"/>
        </w:rPr>
      </w:pPr>
      <w:r w:rsidRPr="004D24C9">
        <w:rPr>
          <w:b w:val="0"/>
        </w:rPr>
        <w:t>You have just learnt:</w:t>
      </w:r>
    </w:p>
    <w:p w:rsidR="00F0468E" w:rsidRPr="004D24C9" w:rsidRDefault="001F7114" w:rsidP="004D24C9">
      <w:pPr>
        <w:pStyle w:val="Bullet3"/>
        <w:rPr>
          <w:b w:val="0"/>
        </w:rPr>
      </w:pPr>
      <w:r w:rsidRPr="004D24C9">
        <w:rPr>
          <w:b w:val="0"/>
        </w:rPr>
        <w:t>How to use Spring Validator to validate user data.</w:t>
      </w:r>
    </w:p>
    <w:p w:rsidR="001F7114" w:rsidRPr="001F25CC" w:rsidRDefault="001F7114" w:rsidP="00657814"/>
    <w:p w:rsidR="006E6C06" w:rsidRPr="001F25CC" w:rsidRDefault="006E6C06" w:rsidP="00657814">
      <w:pPr>
        <w:pStyle w:val="ChapHeadDayNo"/>
      </w:pPr>
      <w:bookmarkStart w:id="18" w:name="_Toc185066710"/>
      <w:bookmarkStart w:id="19" w:name="_Toc299614464"/>
      <w:bookmarkStart w:id="20" w:name="_Toc309826948"/>
      <w:bookmarkStart w:id="21" w:name="_Toc299614467"/>
      <w:r w:rsidRPr="001F25CC">
        <w:t>Case Study Assignments</w:t>
      </w:r>
      <w:bookmarkEnd w:id="18"/>
      <w:bookmarkEnd w:id="19"/>
      <w:r w:rsidRPr="001F25CC">
        <w:t xml:space="preserve"> – Spring 3 MVC</w:t>
      </w:r>
      <w:bookmarkEnd w:id="20"/>
    </w:p>
    <w:p w:rsidR="000C14C0" w:rsidRPr="001F25CC" w:rsidRDefault="006E6C06" w:rsidP="00657814">
      <w:pPr>
        <w:pStyle w:val="ExerciseNo"/>
      </w:pPr>
      <w:bookmarkStart w:id="22" w:name="_Toc309826949"/>
      <w:r w:rsidRPr="001F25CC">
        <w:t>C</w:t>
      </w:r>
      <w:r w:rsidR="000C14C0" w:rsidRPr="001F25CC">
        <w:t xml:space="preserve">ase Study 1: </w:t>
      </w:r>
      <w:bookmarkEnd w:id="21"/>
      <w:r w:rsidRPr="001F25CC">
        <w:t>Time Sheet Management</w:t>
      </w:r>
      <w:bookmarkEnd w:id="22"/>
    </w:p>
    <w:p w:rsidR="000C14C0" w:rsidRPr="001F25CC" w:rsidRDefault="000C14C0" w:rsidP="00657814"/>
    <w:p w:rsidR="000C14C0" w:rsidRPr="004D24C9" w:rsidRDefault="000C14C0" w:rsidP="00657814">
      <w:pPr>
        <w:rPr>
          <w:b w:val="0"/>
        </w:rPr>
      </w:pPr>
      <w:r w:rsidRPr="004D24C9">
        <w:rPr>
          <w:b w:val="0"/>
        </w:rPr>
        <w:t>Please refer to the following document for the case study with solution</w:t>
      </w:r>
      <w:r w:rsidR="006E6C06" w:rsidRPr="004D24C9">
        <w:rPr>
          <w:b w:val="0"/>
        </w:rPr>
        <w:t>. This case study should be discussed with the participants during the session.</w:t>
      </w:r>
    </w:p>
    <w:p w:rsidR="006E6C06" w:rsidRPr="001F25CC" w:rsidRDefault="006E6C06" w:rsidP="00657814"/>
    <w:p w:rsidR="000C14C0" w:rsidRPr="001F25CC" w:rsidRDefault="006E6C06" w:rsidP="00657814">
      <w:r w:rsidRPr="001F25CC">
        <w:object w:dxaOrig="1536" w:dyaOrig="994">
          <v:shape id="_x0000_i1027" type="#_x0000_t75" style="width:76.5pt;height:49.5pt" o:ole="">
            <v:imagedata r:id="rId31" o:title=""/>
          </v:shape>
          <o:OLEObject Type="Embed" ProgID="Word.Document.12" ShapeID="_x0000_i1027" DrawAspect="Icon" ObjectID="_1388303434" r:id="rId32">
            <o:FieldCodes>\s</o:FieldCodes>
          </o:OLEObject>
        </w:object>
      </w:r>
    </w:p>
    <w:p w:rsidR="006E6C06" w:rsidRPr="001F25CC" w:rsidRDefault="006E6C06" w:rsidP="00657814"/>
    <w:p w:rsidR="006E6C06" w:rsidRPr="001F25CC" w:rsidRDefault="00CC5C6C" w:rsidP="00657814">
      <w:pPr>
        <w:pStyle w:val="ChapHeadDayNo"/>
      </w:pPr>
      <w:bookmarkStart w:id="23" w:name="_Toc309826950"/>
      <w:bookmarkStart w:id="24" w:name="_Toc185066711"/>
      <w:bookmarkStart w:id="25" w:name="_Toc299614465"/>
      <w:r w:rsidRPr="001F25CC">
        <w:t>M</w:t>
      </w:r>
      <w:r w:rsidR="006E6C06" w:rsidRPr="001F25CC">
        <w:t>aintenance Project (From Spring 2 to Spring 3)</w:t>
      </w:r>
      <w:r w:rsidR="005F6C72">
        <w:t>-(Optional)</w:t>
      </w:r>
      <w:bookmarkEnd w:id="23"/>
    </w:p>
    <w:p w:rsidR="006E6C06" w:rsidRPr="001F25CC" w:rsidRDefault="006E6C06" w:rsidP="00657814"/>
    <w:p w:rsidR="006E6C06" w:rsidRPr="004D24C9" w:rsidRDefault="006E6C06" w:rsidP="00657814">
      <w:pPr>
        <w:rPr>
          <w:b w:val="0"/>
        </w:rPr>
      </w:pPr>
      <w:r w:rsidRPr="004D24C9">
        <w:rPr>
          <w:b w:val="0"/>
        </w:rPr>
        <w:t>The below 2 case studies have solution in Spring 2.0 MVC. Particpants are requested to re-factor the code and convert it into Spring 3.0 MVC specific. Use appropriate Spring 3.0 MVC annotations.</w:t>
      </w:r>
    </w:p>
    <w:p w:rsidR="006E6C06" w:rsidRPr="001F25CC" w:rsidRDefault="006E6C06" w:rsidP="00657814">
      <w:pPr>
        <w:pStyle w:val="ExerciseNo"/>
      </w:pPr>
      <w:bookmarkStart w:id="26" w:name="_Toc309826951"/>
      <w:r w:rsidRPr="001F25CC">
        <w:t xml:space="preserve">Case Study 1: </w:t>
      </w:r>
      <w:bookmarkEnd w:id="24"/>
      <w:r w:rsidRPr="001F25CC">
        <w:t>Product List Maintenance</w:t>
      </w:r>
      <w:bookmarkEnd w:id="25"/>
      <w:bookmarkEnd w:id="26"/>
      <w:r w:rsidRPr="001F25CC">
        <w:t xml:space="preserve"> </w:t>
      </w:r>
    </w:p>
    <w:p w:rsidR="006E6C06" w:rsidRPr="004D24C9" w:rsidRDefault="006E6C06" w:rsidP="00657814">
      <w:pPr>
        <w:rPr>
          <w:rStyle w:val="BodyTextBold"/>
          <w:b/>
        </w:rPr>
      </w:pPr>
      <w:r w:rsidRPr="004D24C9">
        <w:rPr>
          <w:rStyle w:val="BodyTextBold"/>
          <w:b/>
        </w:rPr>
        <w:t>Estimated Completion Time: 120 Minutes</w:t>
      </w:r>
    </w:p>
    <w:p w:rsidR="006E6C06" w:rsidRPr="004D24C9" w:rsidRDefault="006E6C06" w:rsidP="00657814">
      <w:pPr>
        <w:pStyle w:val="Marks"/>
        <w:rPr>
          <w:rStyle w:val="BodyText1"/>
        </w:rPr>
      </w:pPr>
      <w:r w:rsidRPr="004D24C9">
        <w:rPr>
          <w:rStyle w:val="BodyText1"/>
        </w:rPr>
        <w:t>(100 Marks)</w:t>
      </w:r>
    </w:p>
    <w:p w:rsidR="006E6C06" w:rsidRDefault="006E6C06" w:rsidP="00657814">
      <w:pPr>
        <w:rPr>
          <w:rStyle w:val="BodyText1"/>
          <w:b w:val="0"/>
        </w:rPr>
      </w:pPr>
      <w:r w:rsidRPr="004D24C9">
        <w:rPr>
          <w:rStyle w:val="BodyTextBold"/>
          <w:b/>
        </w:rPr>
        <w:t>Objective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To create a web application to increase the price of the products.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6E6C06" w:rsidRPr="001F25CC" w:rsidRDefault="006E6C06" w:rsidP="00657814">
      <w:pPr>
        <w:rPr>
          <w:rStyle w:val="BodyText1"/>
          <w:b w:val="0"/>
        </w:rPr>
      </w:pPr>
      <w:r w:rsidRPr="004D24C9">
        <w:rPr>
          <w:rStyle w:val="BodyTextBold"/>
          <w:b/>
        </w:rPr>
        <w:t>Concept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An XYZ product sales company provides online sales of its products. A web application need to be created to allow the administrator to increase the price (in %) of all the products.</w:t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FC56B5" w:rsidRDefault="00FC56B5" w:rsidP="00657814">
      <w:pPr>
        <w:rPr>
          <w:rStyle w:val="BodyTextBold"/>
          <w:b/>
        </w:rPr>
      </w:pPr>
    </w:p>
    <w:p w:rsidR="006E6C06" w:rsidRPr="004D24C9" w:rsidRDefault="006E6C06" w:rsidP="00657814">
      <w:pPr>
        <w:rPr>
          <w:rStyle w:val="BodyTextBold"/>
          <w:b/>
        </w:rPr>
      </w:pPr>
      <w:r w:rsidRPr="004D24C9">
        <w:rPr>
          <w:rStyle w:val="BodyTextBold"/>
          <w:b/>
        </w:rPr>
        <w:t>Case:</w:t>
      </w:r>
    </w:p>
    <w:p w:rsidR="006E6C06" w:rsidRPr="004D24C9" w:rsidRDefault="006E6C06" w:rsidP="00657814">
      <w:pPr>
        <w:rPr>
          <w:b w:val="0"/>
        </w:rPr>
      </w:pPr>
      <w:r w:rsidRPr="004D24C9">
        <w:rPr>
          <w:b w:val="0"/>
        </w:rPr>
        <w:t xml:space="preserve">The home page should display a list of products and their prices (configurable via DI) and provide an </w:t>
      </w:r>
      <w:r w:rsidRPr="007913C7">
        <w:t>Increase Prices</w:t>
      </w:r>
      <w:r w:rsidRPr="004D24C9">
        <w:rPr>
          <w:b w:val="0"/>
        </w:rPr>
        <w:t xml:space="preserve"> link</w:t>
      </w:r>
      <w:r w:rsidR="00FC56B5">
        <w:rPr>
          <w:b w:val="0"/>
        </w:rPr>
        <w:t>.</w:t>
      </w:r>
    </w:p>
    <w:p w:rsidR="006E6C06" w:rsidRPr="001F25CC" w:rsidRDefault="006E6C06" w:rsidP="00657814">
      <w:r w:rsidRPr="001F25CC">
        <w:rPr>
          <w:noProof/>
        </w:rPr>
        <w:drawing>
          <wp:inline distT="0" distB="0" distL="0" distR="0">
            <wp:extent cx="5114925" cy="2867025"/>
            <wp:effectExtent l="19050" t="0" r="9525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C06" w:rsidRPr="001F25CC" w:rsidRDefault="006E6C06" w:rsidP="00657814"/>
    <w:p w:rsidR="006E6C06" w:rsidRDefault="006E6C06" w:rsidP="00657814">
      <w:pPr>
        <w:rPr>
          <w:b w:val="0"/>
        </w:rPr>
      </w:pPr>
      <w:r w:rsidRPr="004D24C9">
        <w:rPr>
          <w:b w:val="0"/>
        </w:rPr>
        <w:t xml:space="preserve">Clicking on </w:t>
      </w:r>
      <w:r w:rsidRPr="007913C7">
        <w:t>Increase Prices</w:t>
      </w:r>
      <w:r w:rsidRPr="004D24C9">
        <w:rPr>
          <w:b w:val="0"/>
        </w:rPr>
        <w:t xml:space="preserve"> link should take the user to the price Increase page.</w:t>
      </w:r>
      <w:r w:rsidRPr="004D24C9">
        <w:rPr>
          <w:rFonts w:ascii="Cambria" w:eastAsia="+mn-ea" w:hAnsi="Cambria" w:cs="+mn-cs"/>
          <w:b w:val="0"/>
          <w:color w:val="1A1A70"/>
          <w:sz w:val="36"/>
          <w:szCs w:val="36"/>
        </w:rPr>
        <w:t xml:space="preserve"> </w:t>
      </w:r>
      <w:r w:rsidRPr="004D24C9">
        <w:rPr>
          <w:b w:val="0"/>
        </w:rPr>
        <w:t xml:space="preserve"> The default value of  </w:t>
      </w:r>
      <w:r w:rsidRPr="007913C7">
        <w:t>Increase %</w:t>
      </w:r>
      <w:r w:rsidRPr="004D24C9">
        <w:rPr>
          <w:b w:val="0"/>
        </w:rPr>
        <w:t xml:space="preserve"> field should be 10, but should be configurable during deployment.</w:t>
      </w:r>
    </w:p>
    <w:p w:rsidR="00FC56B5" w:rsidRPr="004D24C9" w:rsidRDefault="00FC56B5" w:rsidP="00657814">
      <w:pPr>
        <w:rPr>
          <w:b w:val="0"/>
        </w:rPr>
      </w:pPr>
    </w:p>
    <w:p w:rsidR="006E6C06" w:rsidRPr="004D24C9" w:rsidRDefault="006E6C06" w:rsidP="00657814">
      <w:pPr>
        <w:rPr>
          <w:b w:val="0"/>
        </w:rPr>
      </w:pPr>
      <w:r w:rsidRPr="004D24C9">
        <w:rPr>
          <w:b w:val="0"/>
        </w:rPr>
        <w:t>There should also be</w:t>
      </w:r>
      <w:r w:rsidR="007913C7">
        <w:rPr>
          <w:b w:val="0"/>
        </w:rPr>
        <w:t xml:space="preserve"> a link for </w:t>
      </w:r>
      <w:r w:rsidRPr="007913C7">
        <w:t>Home</w:t>
      </w:r>
      <w:r w:rsidRPr="004D24C9">
        <w:rPr>
          <w:b w:val="0"/>
        </w:rPr>
        <w:t xml:space="preserve"> page provided in the price increase page.</w:t>
      </w:r>
    </w:p>
    <w:p w:rsidR="006E6C06" w:rsidRPr="001F25CC" w:rsidRDefault="006E6C06" w:rsidP="00657814"/>
    <w:p w:rsidR="006E6C06" w:rsidRPr="001F25CC" w:rsidRDefault="006E6C06" w:rsidP="00657814">
      <w:r w:rsidRPr="001F25CC">
        <w:rPr>
          <w:noProof/>
        </w:rPr>
        <w:drawing>
          <wp:inline distT="0" distB="0" distL="0" distR="0">
            <wp:extent cx="4876800" cy="3076575"/>
            <wp:effectExtent l="19050" t="0" r="0" b="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C06" w:rsidRPr="001F25CC" w:rsidRDefault="006E6C06" w:rsidP="00657814"/>
    <w:p w:rsidR="006E6C06" w:rsidRPr="004D24C9" w:rsidRDefault="006E6C06" w:rsidP="00657814">
      <w:pPr>
        <w:rPr>
          <w:b w:val="0"/>
        </w:rPr>
      </w:pPr>
      <w:r w:rsidRPr="004D24C9">
        <w:rPr>
          <w:b w:val="0"/>
        </w:rPr>
        <w:t>After the user has provided t</w:t>
      </w:r>
      <w:r w:rsidR="007913C7">
        <w:rPr>
          <w:b w:val="0"/>
        </w:rPr>
        <w:t xml:space="preserve">he percentage value and clicks </w:t>
      </w:r>
      <w:r w:rsidRPr="007913C7">
        <w:t>Execute</w:t>
      </w:r>
      <w:r w:rsidRPr="004D24C9">
        <w:rPr>
          <w:b w:val="0"/>
        </w:rPr>
        <w:t xml:space="preserve"> button, the following validations should be performed</w:t>
      </w:r>
      <w:r w:rsidR="00FC56B5">
        <w:rPr>
          <w:b w:val="0"/>
        </w:rPr>
        <w:t>:</w:t>
      </w:r>
    </w:p>
    <w:p w:rsidR="006E6C06" w:rsidRPr="00FC56B5" w:rsidRDefault="006E6C06" w:rsidP="00FC56B5">
      <w:pPr>
        <w:pStyle w:val="ListParagraph"/>
        <w:numPr>
          <w:ilvl w:val="0"/>
          <w:numId w:val="45"/>
        </w:numPr>
        <w:rPr>
          <w:b w:val="0"/>
        </w:rPr>
      </w:pPr>
      <w:r w:rsidRPr="00FC56B5">
        <w:rPr>
          <w:b w:val="0"/>
        </w:rPr>
        <w:t>Increase % cannot be blank or non-numeric</w:t>
      </w:r>
      <w:r w:rsidR="00FC56B5">
        <w:rPr>
          <w:b w:val="0"/>
        </w:rPr>
        <w:t>.</w:t>
      </w:r>
    </w:p>
    <w:p w:rsidR="006E6C06" w:rsidRPr="00FC56B5" w:rsidRDefault="006E6C06" w:rsidP="00FC56B5">
      <w:pPr>
        <w:pStyle w:val="ListParagraph"/>
        <w:numPr>
          <w:ilvl w:val="0"/>
          <w:numId w:val="45"/>
        </w:numPr>
        <w:rPr>
          <w:b w:val="0"/>
        </w:rPr>
      </w:pPr>
      <w:r w:rsidRPr="00FC56B5">
        <w:rPr>
          <w:b w:val="0"/>
        </w:rPr>
        <w:t>Increase % Cannot be less than a minimum value (configurable via DI)</w:t>
      </w:r>
      <w:r w:rsidR="00FC56B5">
        <w:rPr>
          <w:b w:val="0"/>
        </w:rPr>
        <w:t>.</w:t>
      </w:r>
    </w:p>
    <w:p w:rsidR="006E6C06" w:rsidRPr="00FC56B5" w:rsidRDefault="006E6C06" w:rsidP="00FC56B5">
      <w:pPr>
        <w:pStyle w:val="ListParagraph"/>
        <w:numPr>
          <w:ilvl w:val="0"/>
          <w:numId w:val="45"/>
        </w:numPr>
        <w:rPr>
          <w:b w:val="0"/>
        </w:rPr>
      </w:pPr>
      <w:r w:rsidRPr="00FC56B5">
        <w:rPr>
          <w:b w:val="0"/>
        </w:rPr>
        <w:t>Increase % Cannot exceed maximum value (configurable via DI)</w:t>
      </w:r>
      <w:r w:rsidR="00FC56B5">
        <w:rPr>
          <w:b w:val="0"/>
        </w:rPr>
        <w:t>.</w:t>
      </w:r>
    </w:p>
    <w:p w:rsidR="006E6C06" w:rsidRPr="001F25CC" w:rsidRDefault="006E6C06" w:rsidP="00657814">
      <w:r w:rsidRPr="001F25CC">
        <w:t xml:space="preserve">     </w:t>
      </w:r>
    </w:p>
    <w:p w:rsidR="006E6C06" w:rsidRPr="001F25CC" w:rsidRDefault="006E6C06" w:rsidP="00657814">
      <w:r w:rsidRPr="001F25CC">
        <w:t xml:space="preserve">           </w:t>
      </w:r>
      <w:r w:rsidRPr="001F25CC">
        <w:rPr>
          <w:noProof/>
        </w:rPr>
        <w:drawing>
          <wp:inline distT="0" distB="0" distL="0" distR="0">
            <wp:extent cx="4933950" cy="3219450"/>
            <wp:effectExtent l="19050" t="0" r="0" b="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C06" w:rsidRPr="001F25CC" w:rsidRDefault="006E6C06" w:rsidP="00657814"/>
    <w:p w:rsidR="006E6C06" w:rsidRPr="004D24C9" w:rsidRDefault="006E6C06" w:rsidP="00657814">
      <w:pPr>
        <w:rPr>
          <w:b w:val="0"/>
        </w:rPr>
      </w:pPr>
      <w:r w:rsidRPr="004D24C9">
        <w:rPr>
          <w:b w:val="0"/>
        </w:rPr>
        <w:t xml:space="preserve">On successful price increase, the user should be taken back to the </w:t>
      </w:r>
      <w:r w:rsidRPr="007913C7">
        <w:t>Home</w:t>
      </w:r>
      <w:r w:rsidRPr="004D24C9">
        <w:rPr>
          <w:b w:val="0"/>
        </w:rPr>
        <w:t xml:space="preserve"> Page. The </w:t>
      </w:r>
      <w:r w:rsidR="007913C7">
        <w:rPr>
          <w:b w:val="0"/>
        </w:rPr>
        <w:t>H</w:t>
      </w:r>
      <w:r w:rsidRPr="004D24C9">
        <w:rPr>
          <w:b w:val="0"/>
        </w:rPr>
        <w:t xml:space="preserve">ome page should reflect the price increase. </w:t>
      </w:r>
    </w:p>
    <w:p w:rsidR="006E6C06" w:rsidRPr="001F25CC" w:rsidRDefault="006E6C06" w:rsidP="00657814"/>
    <w:p w:rsidR="006E6C06" w:rsidRPr="001F25CC" w:rsidRDefault="006E6C06" w:rsidP="00657814">
      <w:r w:rsidRPr="001F25CC">
        <w:rPr>
          <w:noProof/>
        </w:rPr>
        <w:drawing>
          <wp:inline distT="0" distB="0" distL="0" distR="0">
            <wp:extent cx="5943600" cy="3267075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Pr="001F25CC" w:rsidRDefault="006E6C06" w:rsidP="00657814"/>
    <w:p w:rsidR="006E6C06" w:rsidRPr="004D24C9" w:rsidRDefault="006E6C06" w:rsidP="00657814">
      <w:pPr>
        <w:rPr>
          <w:rStyle w:val="BodyTextBold"/>
          <w:b/>
        </w:rPr>
      </w:pPr>
      <w:r w:rsidRPr="004D24C9">
        <w:rPr>
          <w:rStyle w:val="BodyTextBold"/>
          <w:b/>
        </w:rPr>
        <w:t>Solution:</w:t>
      </w:r>
    </w:p>
    <w:p w:rsidR="006E6C06" w:rsidRPr="004D24C9" w:rsidRDefault="006E6C06" w:rsidP="00657814">
      <w:pPr>
        <w:rPr>
          <w:b w:val="0"/>
        </w:rPr>
      </w:pPr>
      <w:r w:rsidRPr="004D24C9">
        <w:rPr>
          <w:b w:val="0"/>
        </w:rPr>
        <w:t>&lt;Please provide the solution to the case study&gt;</w:t>
      </w:r>
    </w:p>
    <w:p w:rsidR="006E6C06" w:rsidRDefault="006E6C06" w:rsidP="00657814"/>
    <w:p w:rsidR="004D24C9" w:rsidRDefault="004D24C9" w:rsidP="00657814"/>
    <w:p w:rsidR="007913C7" w:rsidRDefault="007913C7" w:rsidP="00657814">
      <w:pPr>
        <w:rPr>
          <w:rStyle w:val="EvaluationRubric"/>
        </w:rPr>
      </w:pPr>
    </w:p>
    <w:p w:rsidR="006E6C06" w:rsidRPr="001F25CC" w:rsidRDefault="006E6C06" w:rsidP="00657814">
      <w:pPr>
        <w:rPr>
          <w:rStyle w:val="EvaluationRubric"/>
        </w:rPr>
      </w:pPr>
      <w:r w:rsidRPr="001F25CC">
        <w:rPr>
          <w:rStyle w:val="EvaluationRubric"/>
        </w:rPr>
        <w:t>Evaluation Rubrics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5868"/>
        <w:gridCol w:w="2441"/>
      </w:tblGrid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pPr>
              <w:pStyle w:val="TableHead"/>
            </w:pPr>
            <w:r w:rsidRPr="001F25CC">
              <w:t>Parameters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TableHead"/>
            </w:pPr>
            <w:r w:rsidRPr="001F25CC">
              <w:t>Weightage</w:t>
            </w:r>
          </w:p>
        </w:tc>
      </w:tr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r w:rsidRPr="001F25CC">
              <w:t xml:space="preserve">Completeness 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EvaluationRubricWeightage"/>
            </w:pPr>
            <w:r w:rsidRPr="001F25CC">
              <w:t>60</w:t>
            </w:r>
          </w:p>
        </w:tc>
      </w:tr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r w:rsidRPr="001F25CC">
              <w:t>Accuracy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EvaluationRubricWeightage"/>
            </w:pPr>
            <w:r w:rsidRPr="001F25CC">
              <w:t>15</w:t>
            </w:r>
          </w:p>
        </w:tc>
      </w:tr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r w:rsidRPr="001F25CC">
              <w:t>Clarity of understanding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EvaluationRubricWeightage"/>
            </w:pPr>
            <w:r w:rsidRPr="001F25CC">
              <w:t>15</w:t>
            </w:r>
          </w:p>
        </w:tc>
      </w:tr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r w:rsidRPr="001F25CC">
              <w:t>Presentation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EvaluationRubricWeightage"/>
            </w:pPr>
            <w:r w:rsidRPr="001F25CC">
              <w:t>10</w:t>
            </w:r>
          </w:p>
        </w:tc>
      </w:tr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r w:rsidRPr="001F25CC">
              <w:t>Total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EvaluationRubricWeightage"/>
            </w:pPr>
            <w:r w:rsidRPr="001F25CC">
              <w:t>100</w:t>
            </w:r>
          </w:p>
        </w:tc>
      </w:tr>
    </w:tbl>
    <w:p w:rsidR="006E6C06" w:rsidRPr="001F25CC" w:rsidRDefault="006E6C06" w:rsidP="00657814"/>
    <w:p w:rsidR="006E6C06" w:rsidRPr="001F25CC" w:rsidRDefault="006E6C06" w:rsidP="00657814"/>
    <w:p w:rsidR="006E6C06" w:rsidRPr="004D24C9" w:rsidRDefault="006E6C06" w:rsidP="00657814">
      <w:pPr>
        <w:rPr>
          <w:rStyle w:val="BodyTextBold"/>
          <w:b/>
        </w:rPr>
      </w:pPr>
      <w:r w:rsidRPr="004D24C9">
        <w:rPr>
          <w:rStyle w:val="BodyTextBold"/>
          <w:b/>
        </w:rPr>
        <w:t>Summary of this Case Study:</w:t>
      </w:r>
    </w:p>
    <w:p w:rsidR="006E6C06" w:rsidRPr="004D24C9" w:rsidRDefault="006E6C06" w:rsidP="00657814">
      <w:pPr>
        <w:rPr>
          <w:b w:val="0"/>
        </w:rPr>
      </w:pPr>
      <w:r w:rsidRPr="004D24C9">
        <w:rPr>
          <w:b w:val="0"/>
        </w:rPr>
        <w:t>You have just learnt:</w:t>
      </w:r>
    </w:p>
    <w:p w:rsidR="006E6C06" w:rsidRPr="004D24C9" w:rsidRDefault="006E6C06" w:rsidP="00657814">
      <w:pPr>
        <w:pStyle w:val="Bullet3"/>
        <w:rPr>
          <w:b w:val="0"/>
        </w:rPr>
      </w:pPr>
      <w:r w:rsidRPr="004D24C9">
        <w:rPr>
          <w:b w:val="0"/>
        </w:rPr>
        <w:t>How to  use Controller and SimpleFormControlelr</w:t>
      </w:r>
    </w:p>
    <w:p w:rsidR="006E6C06" w:rsidRPr="004D24C9" w:rsidRDefault="006E6C06" w:rsidP="00657814">
      <w:pPr>
        <w:pStyle w:val="Bullet3"/>
        <w:rPr>
          <w:b w:val="0"/>
        </w:rPr>
      </w:pPr>
      <w:r w:rsidRPr="004D24C9">
        <w:rPr>
          <w:b w:val="0"/>
        </w:rPr>
        <w:t>How to use Spring Validator.</w:t>
      </w:r>
    </w:p>
    <w:p w:rsidR="006E6C06" w:rsidRPr="004D24C9" w:rsidRDefault="006E6C06" w:rsidP="00657814">
      <w:pPr>
        <w:pStyle w:val="Bullet3"/>
        <w:rPr>
          <w:b w:val="0"/>
        </w:rPr>
      </w:pPr>
      <w:r w:rsidRPr="004D24C9">
        <w:rPr>
          <w:b w:val="0"/>
        </w:rPr>
        <w:t>How to use view resolvers.</w:t>
      </w:r>
    </w:p>
    <w:p w:rsidR="006E6C06" w:rsidRPr="004D24C9" w:rsidRDefault="006E6C06" w:rsidP="00657814">
      <w:pPr>
        <w:pStyle w:val="Bullet3"/>
        <w:rPr>
          <w:b w:val="0"/>
        </w:rPr>
      </w:pPr>
      <w:r w:rsidRPr="004D24C9">
        <w:rPr>
          <w:b w:val="0"/>
        </w:rPr>
        <w:t>How to use Resource Bundle</w:t>
      </w:r>
    </w:p>
    <w:p w:rsidR="006E6C06" w:rsidRPr="001F25CC" w:rsidRDefault="004D24C9" w:rsidP="00657814">
      <w:pPr>
        <w:pStyle w:val="Bullet3"/>
      </w:pPr>
      <w:r w:rsidRPr="001F25CC">
        <w:object w:dxaOrig="1814" w:dyaOrig="1174">
          <v:shape id="_x0000_i1028" type="#_x0000_t75" style="width:90pt;height:58.5pt" o:ole="">
            <v:imagedata r:id="rId37" o:title=""/>
          </v:shape>
          <o:OLEObject Type="Embed" ProgID="Package" ShapeID="_x0000_i1028" DrawAspect="Icon" ObjectID="_1388303435" r:id="rId38"/>
        </w:object>
      </w:r>
    </w:p>
    <w:p w:rsidR="006E6C06" w:rsidRPr="001F25CC" w:rsidRDefault="006E6C06" w:rsidP="00657814">
      <w:pPr>
        <w:pStyle w:val="ExerciseNo"/>
      </w:pPr>
      <w:bookmarkStart w:id="27" w:name="_Toc185066712"/>
      <w:bookmarkStart w:id="28" w:name="_Toc299614466"/>
      <w:bookmarkStart w:id="29" w:name="_Toc309826952"/>
      <w:r w:rsidRPr="001F25CC">
        <w:t xml:space="preserve">Case Study 2: </w:t>
      </w:r>
      <w:bookmarkEnd w:id="27"/>
      <w:r w:rsidRPr="001F25CC">
        <w:t>Online Stock Trading System</w:t>
      </w:r>
      <w:bookmarkEnd w:id="28"/>
      <w:bookmarkEnd w:id="29"/>
    </w:p>
    <w:p w:rsidR="006E6C06" w:rsidRPr="004D24C9" w:rsidRDefault="006E6C06" w:rsidP="00657814">
      <w:pPr>
        <w:rPr>
          <w:rStyle w:val="BodyTextBold"/>
          <w:b/>
        </w:rPr>
      </w:pPr>
      <w:r w:rsidRPr="004D24C9">
        <w:rPr>
          <w:rStyle w:val="BodyTextBold"/>
          <w:b/>
        </w:rPr>
        <w:t>Estimated Completion Time: 240 Minutes</w:t>
      </w:r>
    </w:p>
    <w:p w:rsidR="006E6C06" w:rsidRPr="004D24C9" w:rsidRDefault="006E6C06" w:rsidP="00657814">
      <w:pPr>
        <w:pStyle w:val="Marks"/>
        <w:rPr>
          <w:rStyle w:val="BodyText1"/>
        </w:rPr>
      </w:pPr>
      <w:r w:rsidRPr="004D24C9">
        <w:rPr>
          <w:rStyle w:val="BodyText1"/>
        </w:rPr>
        <w:t>(100 Marks)</w:t>
      </w:r>
    </w:p>
    <w:p w:rsidR="006E6C06" w:rsidRDefault="006E6C06" w:rsidP="00657814">
      <w:pPr>
        <w:rPr>
          <w:rStyle w:val="BodyText1"/>
          <w:b w:val="0"/>
        </w:rPr>
      </w:pPr>
      <w:r w:rsidRPr="004D24C9">
        <w:rPr>
          <w:rStyle w:val="BodyTextBold"/>
          <w:b/>
        </w:rPr>
        <w:t>Objective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To create a web application to do online share trading.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AA1D78" w:rsidRDefault="006E6C06" w:rsidP="00657814">
      <w:pPr>
        <w:rPr>
          <w:rStyle w:val="BodyText1"/>
          <w:b w:val="0"/>
        </w:rPr>
      </w:pPr>
      <w:r w:rsidRPr="004D24C9">
        <w:rPr>
          <w:rStyle w:val="BodyTextBold"/>
          <w:b/>
        </w:rPr>
        <w:t>Concept</w:t>
      </w:r>
      <w:r w:rsidRPr="001F25CC">
        <w:rPr>
          <w:rStyle w:val="BodyTextBold"/>
        </w:rPr>
        <w:t>:</w:t>
      </w:r>
      <w:r w:rsidRPr="001F25CC">
        <w:rPr>
          <w:rStyle w:val="BodyText1"/>
          <w:b w:val="0"/>
        </w:rPr>
        <w:t xml:space="preserve"> LiveTrade.com wants to make its share trading process online. A web application needs to be created which allows the registered user to buy and sell shares.</w:t>
      </w:r>
    </w:p>
    <w:p w:rsidR="00FC56B5" w:rsidRDefault="00FC56B5" w:rsidP="00657814">
      <w:pPr>
        <w:rPr>
          <w:rStyle w:val="BodyText1"/>
          <w:b w:val="0"/>
        </w:rPr>
      </w:pPr>
    </w:p>
    <w:p w:rsidR="00FC56B5" w:rsidRDefault="00FC56B5" w:rsidP="00FC56B5">
      <w:pPr>
        <w:rPr>
          <w:b w:val="0"/>
        </w:rPr>
      </w:pPr>
      <w:r w:rsidRPr="004D24C9">
        <w:rPr>
          <w:b w:val="0"/>
        </w:rPr>
        <w:t>The home page(logon page) should request the user to provide the user name and password.</w:t>
      </w:r>
    </w:p>
    <w:p w:rsidR="00FC56B5" w:rsidRDefault="00FC56B5" w:rsidP="00657814">
      <w:pPr>
        <w:rPr>
          <w:rStyle w:val="BodyText1"/>
          <w:b w:val="0"/>
        </w:rPr>
      </w:pPr>
    </w:p>
    <w:p w:rsidR="00CC7100" w:rsidRDefault="00CC7100" w:rsidP="00657814"/>
    <w:p w:rsidR="006E6C06" w:rsidRPr="004D24C9" w:rsidRDefault="006E6C06" w:rsidP="00657814">
      <w:pPr>
        <w:rPr>
          <w:rStyle w:val="BodyText1"/>
          <w:b w:val="0"/>
        </w:rPr>
      </w:pPr>
      <w:r w:rsidRPr="004D24C9">
        <w:rPr>
          <w:b w:val="0"/>
          <w:noProof/>
        </w:rPr>
        <w:drawing>
          <wp:inline distT="0" distB="0" distL="0" distR="0">
            <wp:extent cx="5553075" cy="3400425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6B5" w:rsidRDefault="00FC56B5" w:rsidP="00657814">
      <w:pPr>
        <w:rPr>
          <w:rStyle w:val="BodyText1"/>
          <w:b w:val="0"/>
        </w:rPr>
      </w:pPr>
    </w:p>
    <w:p w:rsidR="006E6C06" w:rsidRPr="001F25CC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>Appropriate error message should be displayed if username/password is invalid</w:t>
      </w:r>
      <w:r w:rsidR="007913C7">
        <w:rPr>
          <w:rStyle w:val="BodyText1"/>
          <w:b w:val="0"/>
        </w:rPr>
        <w:t>.</w:t>
      </w:r>
    </w:p>
    <w:p w:rsidR="006E6C06" w:rsidRPr="001F25CC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 xml:space="preserve">  </w:t>
      </w:r>
      <w:r w:rsidRPr="001F25CC">
        <w:rPr>
          <w:noProof/>
        </w:rPr>
        <w:drawing>
          <wp:inline distT="0" distB="0" distL="0" distR="0">
            <wp:extent cx="5543550" cy="339090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Pr="001F25CC" w:rsidRDefault="007913C7" w:rsidP="00657814">
      <w:pPr>
        <w:rPr>
          <w:rStyle w:val="BodyText1"/>
          <w:b w:val="0"/>
        </w:rPr>
      </w:pPr>
      <w:r>
        <w:rPr>
          <w:rStyle w:val="BodyText1"/>
          <w:b w:val="0"/>
        </w:rPr>
        <w:t xml:space="preserve">On successful logon a </w:t>
      </w:r>
      <w:r w:rsidR="006E6C06" w:rsidRPr="007913C7">
        <w:rPr>
          <w:rStyle w:val="BodyText1"/>
        </w:rPr>
        <w:t>Portfolio</w:t>
      </w:r>
      <w:r w:rsidR="006E6C06" w:rsidRPr="001F25CC">
        <w:rPr>
          <w:rStyle w:val="BodyText1"/>
          <w:b w:val="0"/>
        </w:rPr>
        <w:t xml:space="preserve"> page for the user should be displayed. The </w:t>
      </w:r>
      <w:r w:rsidR="006E6C06" w:rsidRPr="007913C7">
        <w:rPr>
          <w:rStyle w:val="BodyText1"/>
        </w:rPr>
        <w:t>Portfolio</w:t>
      </w:r>
      <w:r w:rsidR="006E6C06" w:rsidRPr="001F25CC">
        <w:rPr>
          <w:rStyle w:val="BodyText1"/>
          <w:b w:val="0"/>
        </w:rPr>
        <w:t xml:space="preserve"> page should contain the following information</w:t>
      </w:r>
      <w:r w:rsidR="004D24C9">
        <w:rPr>
          <w:rStyle w:val="BodyText1"/>
          <w:b w:val="0"/>
        </w:rPr>
        <w:t>:</w:t>
      </w:r>
    </w:p>
    <w:p w:rsidR="006E6C06" w:rsidRPr="004D24C9" w:rsidRDefault="006E6C06" w:rsidP="004D24C9">
      <w:pPr>
        <w:pStyle w:val="ListParagraph"/>
        <w:numPr>
          <w:ilvl w:val="0"/>
          <w:numId w:val="44"/>
        </w:numPr>
        <w:rPr>
          <w:rStyle w:val="BodyText1"/>
          <w:b w:val="0"/>
        </w:rPr>
      </w:pPr>
      <w:r w:rsidRPr="004D24C9">
        <w:rPr>
          <w:rStyle w:val="BodyText1"/>
          <w:b w:val="0"/>
        </w:rPr>
        <w:t>Available cash for the user account(Portfolio account) .</w:t>
      </w:r>
    </w:p>
    <w:p w:rsidR="006E6C06" w:rsidRPr="004D24C9" w:rsidRDefault="006E6C06" w:rsidP="004D24C9">
      <w:pPr>
        <w:pStyle w:val="ListParagraph"/>
        <w:numPr>
          <w:ilvl w:val="0"/>
          <w:numId w:val="44"/>
        </w:numPr>
        <w:rPr>
          <w:rStyle w:val="BodyText1"/>
          <w:b w:val="0"/>
        </w:rPr>
      </w:pPr>
      <w:r w:rsidRPr="004D24C9">
        <w:rPr>
          <w:rStyle w:val="BodyText1"/>
          <w:b w:val="0"/>
        </w:rPr>
        <w:t>List of shares owned by the user.</w:t>
      </w:r>
    </w:p>
    <w:p w:rsidR="006E6C06" w:rsidRPr="004D24C9" w:rsidRDefault="006E6C06" w:rsidP="004D24C9">
      <w:pPr>
        <w:pStyle w:val="ListParagraph"/>
        <w:numPr>
          <w:ilvl w:val="0"/>
          <w:numId w:val="44"/>
        </w:numPr>
        <w:rPr>
          <w:rStyle w:val="BodyText1"/>
          <w:b w:val="0"/>
        </w:rPr>
      </w:pPr>
      <w:r w:rsidRPr="004D24C9">
        <w:rPr>
          <w:rStyle w:val="BodyText1"/>
          <w:b w:val="0"/>
        </w:rPr>
        <w:t>Share information should contain the following information</w:t>
      </w:r>
    </w:p>
    <w:p w:rsidR="006E6C06" w:rsidRPr="004D24C9" w:rsidRDefault="006E6C06" w:rsidP="004D24C9">
      <w:pPr>
        <w:pStyle w:val="ListParagraph"/>
        <w:numPr>
          <w:ilvl w:val="0"/>
          <w:numId w:val="44"/>
        </w:numPr>
        <w:rPr>
          <w:rStyle w:val="BodyText1"/>
          <w:b w:val="0"/>
        </w:rPr>
      </w:pPr>
      <w:r w:rsidRPr="004D24C9">
        <w:rPr>
          <w:rStyle w:val="BodyText1"/>
          <w:b w:val="0"/>
        </w:rPr>
        <w:t>Share symbol</w:t>
      </w:r>
    </w:p>
    <w:p w:rsidR="006E6C06" w:rsidRPr="004D24C9" w:rsidRDefault="006E6C06" w:rsidP="004D24C9">
      <w:pPr>
        <w:pStyle w:val="ListParagraph"/>
        <w:numPr>
          <w:ilvl w:val="0"/>
          <w:numId w:val="44"/>
        </w:numPr>
        <w:rPr>
          <w:rStyle w:val="BodyText1"/>
          <w:b w:val="0"/>
        </w:rPr>
      </w:pPr>
      <w:r w:rsidRPr="004D24C9">
        <w:rPr>
          <w:rStyle w:val="BodyText1"/>
          <w:b w:val="0"/>
        </w:rPr>
        <w:t>Company Name</w:t>
      </w:r>
    </w:p>
    <w:p w:rsidR="006E6C06" w:rsidRPr="004D24C9" w:rsidRDefault="006E6C06" w:rsidP="004D24C9">
      <w:pPr>
        <w:pStyle w:val="ListParagraph"/>
        <w:numPr>
          <w:ilvl w:val="0"/>
          <w:numId w:val="44"/>
        </w:numPr>
        <w:rPr>
          <w:rStyle w:val="BodyText1"/>
          <w:b w:val="0"/>
        </w:rPr>
      </w:pPr>
      <w:r w:rsidRPr="004D24C9">
        <w:rPr>
          <w:rStyle w:val="BodyText1"/>
          <w:b w:val="0"/>
        </w:rPr>
        <w:t>Price per share</w:t>
      </w:r>
    </w:p>
    <w:p w:rsidR="006E6C06" w:rsidRPr="004D24C9" w:rsidRDefault="006E6C06" w:rsidP="004D24C9">
      <w:pPr>
        <w:pStyle w:val="ListParagraph"/>
        <w:numPr>
          <w:ilvl w:val="0"/>
          <w:numId w:val="44"/>
        </w:numPr>
        <w:rPr>
          <w:rStyle w:val="BodyText1"/>
          <w:b w:val="0"/>
        </w:rPr>
      </w:pPr>
      <w:r w:rsidRPr="004D24C9">
        <w:rPr>
          <w:rStyle w:val="BodyText1"/>
          <w:b w:val="0"/>
        </w:rPr>
        <w:t>Total number of shares</w:t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Pr="001F25CC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 xml:space="preserve">The </w:t>
      </w:r>
      <w:r w:rsidR="00FC56B5" w:rsidRPr="00FC56B5">
        <w:rPr>
          <w:rStyle w:val="BodyText1"/>
        </w:rPr>
        <w:t>P</w:t>
      </w:r>
      <w:r w:rsidRPr="00FC56B5">
        <w:rPr>
          <w:rStyle w:val="BodyText1"/>
        </w:rPr>
        <w:t>ortfolio</w:t>
      </w:r>
      <w:r w:rsidRPr="001F25CC">
        <w:rPr>
          <w:rStyle w:val="BodyText1"/>
          <w:b w:val="0"/>
        </w:rPr>
        <w:t xml:space="preserve"> page should also provide link to </w:t>
      </w:r>
      <w:r w:rsidRPr="007913C7">
        <w:rPr>
          <w:rStyle w:val="BodyText1"/>
        </w:rPr>
        <w:t>make a trade</w:t>
      </w:r>
      <w:r w:rsidR="007913C7">
        <w:rPr>
          <w:rStyle w:val="BodyText1"/>
          <w:b w:val="0"/>
        </w:rPr>
        <w:t xml:space="preserve"> and </w:t>
      </w:r>
      <w:r w:rsidRPr="007913C7">
        <w:rPr>
          <w:rStyle w:val="BodyText1"/>
        </w:rPr>
        <w:t>logout</w:t>
      </w:r>
      <w:r w:rsidR="007913C7" w:rsidRPr="007913C7">
        <w:rPr>
          <w:rStyle w:val="BodyText1"/>
          <w:b w:val="0"/>
        </w:rPr>
        <w:t>.</w:t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Pr="001F25CC" w:rsidRDefault="006E6C06" w:rsidP="00657814">
      <w:pPr>
        <w:rPr>
          <w:rStyle w:val="BodyText1"/>
          <w:b w:val="0"/>
        </w:rPr>
      </w:pPr>
      <w:r w:rsidRPr="001F25CC">
        <w:rPr>
          <w:noProof/>
        </w:rPr>
        <w:drawing>
          <wp:inline distT="0" distB="0" distL="0" distR="0">
            <wp:extent cx="5553075" cy="3371850"/>
            <wp:effectExtent l="1905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 xml:space="preserve">When the user selects </w:t>
      </w:r>
      <w:r w:rsidRPr="007913C7">
        <w:rPr>
          <w:rStyle w:val="BodyText1"/>
        </w:rPr>
        <w:t>Make a trade</w:t>
      </w:r>
      <w:r w:rsidRPr="001F25CC">
        <w:rPr>
          <w:rStyle w:val="BodyText1"/>
          <w:b w:val="0"/>
        </w:rPr>
        <w:t xml:space="preserve"> he should be directed to </w:t>
      </w:r>
      <w:r w:rsidRPr="007913C7">
        <w:rPr>
          <w:rStyle w:val="BodyText1"/>
        </w:rPr>
        <w:t>trade</w:t>
      </w:r>
      <w:r w:rsidR="007913C7">
        <w:rPr>
          <w:rStyle w:val="BodyText1"/>
          <w:b w:val="0"/>
        </w:rPr>
        <w:t xml:space="preserve"> page. The </w:t>
      </w:r>
      <w:r w:rsidRPr="007913C7">
        <w:rPr>
          <w:rStyle w:val="BodyText1"/>
        </w:rPr>
        <w:t>trade</w:t>
      </w:r>
      <w:r w:rsidRPr="001F25CC">
        <w:rPr>
          <w:rStyle w:val="BodyText1"/>
          <w:b w:val="0"/>
        </w:rPr>
        <w:t xml:space="preserve"> page should allow the user to sell his/her share or to buy a new share.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6E6C06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>New share can be purchased only if the user has enough amount (cash) in his portfolio account.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6E6C06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>User can sell only the share that is available in his portfolio account.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6E6C06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>Whenever the user sell the share the user’s cash value should be updated in the portfolio account.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6E6C06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>Only acceptable share symbols can be used to sell/buy shares.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6E6C06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 xml:space="preserve">The </w:t>
      </w:r>
      <w:r w:rsidRPr="007913C7">
        <w:rPr>
          <w:rStyle w:val="BodyText1"/>
        </w:rPr>
        <w:t>trade</w:t>
      </w:r>
      <w:r w:rsidRPr="001F25CC">
        <w:rPr>
          <w:rStyle w:val="BodyText1"/>
          <w:b w:val="0"/>
        </w:rPr>
        <w:t xml:space="preserve"> p</w:t>
      </w:r>
      <w:r w:rsidR="007913C7">
        <w:rPr>
          <w:rStyle w:val="BodyText1"/>
          <w:b w:val="0"/>
        </w:rPr>
        <w:t xml:space="preserve">age should provide a button to </w:t>
      </w:r>
      <w:r w:rsidRPr="007913C7">
        <w:rPr>
          <w:rStyle w:val="BodyText1"/>
        </w:rPr>
        <w:t>Execute order</w:t>
      </w:r>
      <w:r w:rsidRPr="001F25CC">
        <w:rPr>
          <w:rStyle w:val="BodyText1"/>
          <w:b w:val="0"/>
        </w:rPr>
        <w:t>.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6E6C06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 xml:space="preserve">The </w:t>
      </w:r>
      <w:r w:rsidRPr="007913C7">
        <w:rPr>
          <w:rStyle w:val="BodyText1"/>
        </w:rPr>
        <w:t>trade</w:t>
      </w:r>
      <w:r w:rsidRPr="001F25CC">
        <w:rPr>
          <w:rStyle w:val="BodyText1"/>
          <w:b w:val="0"/>
        </w:rPr>
        <w:t xml:space="preserve"> page should also contain links to see the Portfolio account details and logout.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6E6C06" w:rsidRPr="001F25CC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>Appropriate error messages should be displayed whenever the user provides an invalid share symbol or if the cash is insufficient to buy shares.</w:t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Pr="001F25CC" w:rsidRDefault="006E6C06" w:rsidP="00657814">
      <w:pPr>
        <w:rPr>
          <w:rStyle w:val="BodyText1"/>
          <w:b w:val="0"/>
        </w:rPr>
      </w:pPr>
      <w:r w:rsidRPr="001F25CC">
        <w:rPr>
          <w:noProof/>
        </w:rPr>
        <w:drawing>
          <wp:inline distT="0" distB="0" distL="0" distR="0">
            <wp:extent cx="5248275" cy="3209925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Pr="001F25CC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 xml:space="preserve">      </w:t>
      </w:r>
      <w:r w:rsidRPr="001F25CC">
        <w:rPr>
          <w:noProof/>
        </w:rPr>
        <w:drawing>
          <wp:inline distT="0" distB="0" distL="0" distR="0">
            <wp:extent cx="5400675" cy="3267075"/>
            <wp:effectExtent l="1905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 xml:space="preserve">When the user selects </w:t>
      </w:r>
      <w:r w:rsidRPr="007913C7">
        <w:rPr>
          <w:rStyle w:val="BodyText1"/>
        </w:rPr>
        <w:t>Execute Order</w:t>
      </w:r>
      <w:r w:rsidR="007913C7">
        <w:rPr>
          <w:rStyle w:val="BodyText1"/>
          <w:b w:val="0"/>
        </w:rPr>
        <w:t xml:space="preserve"> he should be directed to </w:t>
      </w:r>
      <w:r w:rsidRPr="007913C7">
        <w:rPr>
          <w:rStyle w:val="BodyText1"/>
        </w:rPr>
        <w:t>Trade Confirmation</w:t>
      </w:r>
      <w:r w:rsidRPr="001F25CC">
        <w:rPr>
          <w:rStyle w:val="BodyText1"/>
          <w:b w:val="0"/>
        </w:rPr>
        <w:t xml:space="preserve"> page where he/she can continue with his/her order or cancel the order.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6E6C06" w:rsidRPr="001F25CC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>This page should also provide an option to logout.</w:t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Pr="001F25CC" w:rsidRDefault="006E6C06" w:rsidP="00657814">
      <w:pPr>
        <w:rPr>
          <w:rStyle w:val="BodyText1"/>
          <w:b w:val="0"/>
        </w:rPr>
      </w:pPr>
      <w:r w:rsidRPr="001F25CC">
        <w:rPr>
          <w:noProof/>
        </w:rPr>
        <w:drawing>
          <wp:inline distT="0" distB="0" distL="0" distR="0">
            <wp:extent cx="5553075" cy="3390900"/>
            <wp:effectExtent l="1905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 xml:space="preserve">When the user selects </w:t>
      </w:r>
      <w:r w:rsidRPr="007913C7">
        <w:rPr>
          <w:rStyle w:val="BodyText1"/>
        </w:rPr>
        <w:t>Cancel Order</w:t>
      </w:r>
      <w:r w:rsidRPr="001F25CC">
        <w:rPr>
          <w:rStyle w:val="BodyText1"/>
          <w:b w:val="0"/>
        </w:rPr>
        <w:t xml:space="preserve"> </w:t>
      </w:r>
      <w:r w:rsidR="007913C7">
        <w:rPr>
          <w:rStyle w:val="BodyText1"/>
          <w:b w:val="0"/>
        </w:rPr>
        <w:t xml:space="preserve">the user should be directed to </w:t>
      </w:r>
      <w:r w:rsidRPr="007913C7">
        <w:rPr>
          <w:rStyle w:val="BodyText1"/>
        </w:rPr>
        <w:t>Portfolio</w:t>
      </w:r>
      <w:r w:rsidRPr="001F25CC">
        <w:rPr>
          <w:rStyle w:val="BodyText1"/>
          <w:b w:val="0"/>
        </w:rPr>
        <w:t xml:space="preserve"> page to make a new order.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6E6C06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 xml:space="preserve">If the user selects </w:t>
      </w:r>
      <w:r w:rsidRPr="007913C7">
        <w:rPr>
          <w:rStyle w:val="BodyText1"/>
        </w:rPr>
        <w:t>Execute Order</w:t>
      </w:r>
      <w:r w:rsidRPr="001F25CC">
        <w:rPr>
          <w:rStyle w:val="BodyText1"/>
          <w:b w:val="0"/>
        </w:rPr>
        <w:t xml:space="preserve">, an </w:t>
      </w:r>
      <w:r w:rsidRPr="007913C7">
        <w:rPr>
          <w:rStyle w:val="BodyText1"/>
        </w:rPr>
        <w:t>Acknowledgement</w:t>
      </w:r>
      <w:r w:rsidRPr="001F25CC">
        <w:rPr>
          <w:rStyle w:val="BodyText1"/>
          <w:b w:val="0"/>
        </w:rPr>
        <w:t xml:space="preserve"> page should be shown to the user listing his/her order.</w:t>
      </w:r>
    </w:p>
    <w:p w:rsidR="00FC56B5" w:rsidRPr="001F25CC" w:rsidRDefault="00FC56B5" w:rsidP="00657814">
      <w:pPr>
        <w:rPr>
          <w:rStyle w:val="BodyText1"/>
          <w:b w:val="0"/>
        </w:rPr>
      </w:pPr>
    </w:p>
    <w:p w:rsidR="006E6C06" w:rsidRPr="001F25CC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 xml:space="preserve">This page should provide link to go to the </w:t>
      </w:r>
      <w:r w:rsidRPr="007913C7">
        <w:rPr>
          <w:rStyle w:val="BodyText1"/>
        </w:rPr>
        <w:t>Portfolio</w:t>
      </w:r>
      <w:r w:rsidR="007913C7">
        <w:rPr>
          <w:rStyle w:val="BodyText1"/>
          <w:b w:val="0"/>
        </w:rPr>
        <w:t xml:space="preserve"> page and </w:t>
      </w:r>
      <w:r w:rsidRPr="007913C7">
        <w:rPr>
          <w:rStyle w:val="BodyText1"/>
        </w:rPr>
        <w:t>logout</w:t>
      </w:r>
      <w:r w:rsidRPr="001F25CC">
        <w:rPr>
          <w:rStyle w:val="BodyText1"/>
          <w:b w:val="0"/>
        </w:rPr>
        <w:t xml:space="preserve"> page.</w:t>
      </w:r>
    </w:p>
    <w:p w:rsidR="006E6C06" w:rsidRPr="001F25CC" w:rsidRDefault="006E6C06" w:rsidP="00657814">
      <w:pPr>
        <w:rPr>
          <w:rStyle w:val="BodyText1"/>
          <w:b w:val="0"/>
        </w:rPr>
      </w:pPr>
      <w:r w:rsidRPr="001F25CC">
        <w:rPr>
          <w:rStyle w:val="BodyText1"/>
          <w:b w:val="0"/>
        </w:rPr>
        <w:t xml:space="preserve">At any point of time, when the user selects </w:t>
      </w:r>
      <w:r w:rsidRPr="007913C7">
        <w:rPr>
          <w:rStyle w:val="BodyText1"/>
        </w:rPr>
        <w:t>logout</w:t>
      </w:r>
      <w:r w:rsidRPr="001F25CC">
        <w:rPr>
          <w:rStyle w:val="BodyText1"/>
          <w:b w:val="0"/>
        </w:rPr>
        <w:t xml:space="preserve"> he</w:t>
      </w:r>
      <w:r w:rsidR="007913C7">
        <w:rPr>
          <w:rStyle w:val="BodyText1"/>
          <w:b w:val="0"/>
        </w:rPr>
        <w:t xml:space="preserve">/she should be directed to the </w:t>
      </w:r>
      <w:r w:rsidRPr="007913C7">
        <w:rPr>
          <w:rStyle w:val="BodyText1"/>
        </w:rPr>
        <w:t>logon</w:t>
      </w:r>
      <w:r w:rsidRPr="001F25CC">
        <w:rPr>
          <w:rStyle w:val="BodyText1"/>
          <w:b w:val="0"/>
        </w:rPr>
        <w:t xml:space="preserve"> page.</w:t>
      </w:r>
    </w:p>
    <w:p w:rsidR="006E6C06" w:rsidRPr="001F25CC" w:rsidRDefault="006E6C06" w:rsidP="00657814">
      <w:pPr>
        <w:rPr>
          <w:rStyle w:val="BodyText1"/>
          <w:b w:val="0"/>
        </w:rPr>
      </w:pPr>
    </w:p>
    <w:p w:rsidR="006E6C06" w:rsidRPr="001F25CC" w:rsidRDefault="006E6C06" w:rsidP="00657814">
      <w:pPr>
        <w:rPr>
          <w:rStyle w:val="EvaluationRubric"/>
        </w:rPr>
      </w:pPr>
      <w:r w:rsidRPr="001F25CC">
        <w:rPr>
          <w:rStyle w:val="EvaluationRubric"/>
        </w:rPr>
        <w:t>Evaluation Rubrics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5868"/>
        <w:gridCol w:w="2441"/>
      </w:tblGrid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pPr>
              <w:pStyle w:val="TableHead"/>
            </w:pPr>
            <w:r w:rsidRPr="001F25CC">
              <w:t>Parameters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TableHead"/>
            </w:pPr>
            <w:r w:rsidRPr="001F25CC">
              <w:t>Weightage</w:t>
            </w:r>
          </w:p>
        </w:tc>
      </w:tr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r w:rsidRPr="001F25CC">
              <w:t xml:space="preserve">Completeness 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EvaluationRubricWeightage"/>
            </w:pPr>
            <w:r w:rsidRPr="001F25CC">
              <w:t>60</w:t>
            </w:r>
          </w:p>
        </w:tc>
      </w:tr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r w:rsidRPr="001F25CC">
              <w:t>Accuracy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EvaluationRubricWeightage"/>
            </w:pPr>
            <w:r w:rsidRPr="001F25CC">
              <w:t>15</w:t>
            </w:r>
          </w:p>
        </w:tc>
      </w:tr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r w:rsidRPr="001F25CC">
              <w:t>Clarity of understanding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EvaluationRubricWeightage"/>
            </w:pPr>
            <w:r w:rsidRPr="001F25CC">
              <w:t>15</w:t>
            </w:r>
          </w:p>
        </w:tc>
      </w:tr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r w:rsidRPr="001F25CC">
              <w:t>Presentation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EvaluationRubricWeightage"/>
            </w:pPr>
            <w:r w:rsidRPr="001F25CC">
              <w:t>10</w:t>
            </w:r>
          </w:p>
        </w:tc>
      </w:tr>
      <w:tr w:rsidR="006E6C06" w:rsidRPr="001F25CC" w:rsidTr="005B7BDA">
        <w:tc>
          <w:tcPr>
            <w:tcW w:w="5868" w:type="dxa"/>
          </w:tcPr>
          <w:p w:rsidR="006E6C06" w:rsidRPr="001F25CC" w:rsidRDefault="006E6C06" w:rsidP="00657814">
            <w:r w:rsidRPr="001F25CC">
              <w:t>Total</w:t>
            </w:r>
          </w:p>
        </w:tc>
        <w:tc>
          <w:tcPr>
            <w:tcW w:w="2441" w:type="dxa"/>
          </w:tcPr>
          <w:p w:rsidR="006E6C06" w:rsidRPr="001F25CC" w:rsidRDefault="006E6C06" w:rsidP="00657814">
            <w:pPr>
              <w:pStyle w:val="EvaluationRubricWeightage"/>
            </w:pPr>
            <w:r w:rsidRPr="001F25CC">
              <w:t>100</w:t>
            </w:r>
          </w:p>
        </w:tc>
      </w:tr>
    </w:tbl>
    <w:p w:rsidR="006E6C06" w:rsidRPr="001F25CC" w:rsidRDefault="006E6C06" w:rsidP="00657814"/>
    <w:p w:rsidR="006E6C06" w:rsidRPr="001F25CC" w:rsidRDefault="006E6C06" w:rsidP="00657814"/>
    <w:p w:rsidR="006E6C06" w:rsidRPr="004D24C9" w:rsidRDefault="006E6C06" w:rsidP="00657814">
      <w:pPr>
        <w:rPr>
          <w:rStyle w:val="BodyTextBold"/>
          <w:b/>
        </w:rPr>
      </w:pPr>
      <w:r w:rsidRPr="004D24C9">
        <w:rPr>
          <w:rStyle w:val="BodyTextBold"/>
          <w:b/>
        </w:rPr>
        <w:t>Summary of this Case Study:</w:t>
      </w:r>
    </w:p>
    <w:p w:rsidR="006E6C06" w:rsidRPr="004D24C9" w:rsidRDefault="006E6C06" w:rsidP="00657814">
      <w:pPr>
        <w:rPr>
          <w:b w:val="0"/>
        </w:rPr>
      </w:pPr>
      <w:r w:rsidRPr="004D24C9">
        <w:rPr>
          <w:b w:val="0"/>
        </w:rPr>
        <w:t>You have just learnt:</w:t>
      </w:r>
    </w:p>
    <w:p w:rsidR="006E6C06" w:rsidRPr="004D24C9" w:rsidRDefault="006E6C06" w:rsidP="00657814">
      <w:pPr>
        <w:pStyle w:val="Bullet3"/>
        <w:rPr>
          <w:b w:val="0"/>
        </w:rPr>
      </w:pPr>
      <w:r w:rsidRPr="004D24C9">
        <w:rPr>
          <w:b w:val="0"/>
        </w:rPr>
        <w:t>How to write spring controller(Controller, SimpleFormController, AbstractWizardFormController)</w:t>
      </w:r>
    </w:p>
    <w:p w:rsidR="006E6C06" w:rsidRPr="004D24C9" w:rsidRDefault="006E6C06" w:rsidP="00657814">
      <w:pPr>
        <w:pStyle w:val="Bullet3"/>
        <w:rPr>
          <w:b w:val="0"/>
        </w:rPr>
      </w:pPr>
      <w:r w:rsidRPr="004D24C9">
        <w:rPr>
          <w:b w:val="0"/>
        </w:rPr>
        <w:t>How to write JSP page using Spring tags.</w:t>
      </w:r>
    </w:p>
    <w:p w:rsidR="006E6C06" w:rsidRPr="004D24C9" w:rsidRDefault="006E6C06" w:rsidP="00657814">
      <w:pPr>
        <w:pStyle w:val="Bullet3"/>
        <w:rPr>
          <w:b w:val="0"/>
        </w:rPr>
      </w:pPr>
      <w:r w:rsidRPr="004D24C9">
        <w:rPr>
          <w:b w:val="0"/>
        </w:rPr>
        <w:t>How to write form validators</w:t>
      </w:r>
    </w:p>
    <w:p w:rsidR="006E6C06" w:rsidRPr="004D24C9" w:rsidRDefault="006E6C06" w:rsidP="00657814">
      <w:pPr>
        <w:pStyle w:val="Bullet3"/>
        <w:rPr>
          <w:b w:val="0"/>
        </w:rPr>
      </w:pPr>
      <w:r w:rsidRPr="004D24C9">
        <w:rPr>
          <w:b w:val="0"/>
        </w:rPr>
        <w:t>How to write DAO using JDBC/Hibernate</w:t>
      </w:r>
    </w:p>
    <w:p w:rsidR="006E6C06" w:rsidRPr="004D24C9" w:rsidRDefault="006E6C06" w:rsidP="00657814">
      <w:pPr>
        <w:pStyle w:val="Bullet3"/>
        <w:rPr>
          <w:b w:val="0"/>
        </w:rPr>
      </w:pPr>
      <w:r w:rsidRPr="004D24C9">
        <w:rPr>
          <w:b w:val="0"/>
        </w:rPr>
        <w:t>How to use view resolvers</w:t>
      </w:r>
    </w:p>
    <w:p w:rsidR="006E6C06" w:rsidRPr="004D24C9" w:rsidRDefault="006E6C06" w:rsidP="00657814">
      <w:pPr>
        <w:pStyle w:val="Bullet3"/>
        <w:rPr>
          <w:b w:val="0"/>
        </w:rPr>
      </w:pPr>
      <w:r w:rsidRPr="004D24C9">
        <w:rPr>
          <w:b w:val="0"/>
        </w:rPr>
        <w:t>How to use Resource Bundle.</w:t>
      </w:r>
    </w:p>
    <w:p w:rsidR="006E6C06" w:rsidRPr="001F25CC" w:rsidRDefault="002B47C5" w:rsidP="00657814">
      <w:r w:rsidRPr="001F25CC">
        <w:object w:dxaOrig="1814" w:dyaOrig="1174">
          <v:shape id="_x0000_i1029" type="#_x0000_t75" style="width:90pt;height:58.5pt" o:ole="">
            <v:imagedata r:id="rId45" o:title=""/>
          </v:shape>
          <o:OLEObject Type="Embed" ProgID="Package" ShapeID="_x0000_i1029" DrawAspect="Icon" ObjectID="_1388303436" r:id="rId46"/>
        </w:object>
      </w:r>
      <w:bookmarkEnd w:id="8"/>
    </w:p>
    <w:sectPr w:rsidR="006E6C06" w:rsidRPr="001F25CC" w:rsidSect="00982414">
      <w:headerReference w:type="even" r:id="rId47"/>
      <w:pgSz w:w="11909" w:h="16834" w:code="9"/>
      <w:pgMar w:top="1440" w:right="1584" w:bottom="1872" w:left="1584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84932" w:rsidRDefault="00284932" w:rsidP="00657814">
      <w:r>
        <w:separator/>
      </w:r>
    </w:p>
    <w:p w:rsidR="00284932" w:rsidRDefault="00284932" w:rsidP="00657814"/>
    <w:p w:rsidR="00284932" w:rsidRDefault="00284932" w:rsidP="00657814"/>
    <w:p w:rsidR="00284932" w:rsidRDefault="00284932" w:rsidP="00657814"/>
    <w:p w:rsidR="00284932" w:rsidRDefault="00284932" w:rsidP="00657814"/>
  </w:endnote>
  <w:endnote w:type="continuationSeparator" w:id="1">
    <w:p w:rsidR="00284932" w:rsidRDefault="00284932" w:rsidP="00657814">
      <w:r>
        <w:continuationSeparator/>
      </w:r>
    </w:p>
    <w:p w:rsidR="00284932" w:rsidRDefault="00284932" w:rsidP="00657814"/>
    <w:p w:rsidR="00284932" w:rsidRDefault="00284932" w:rsidP="00657814"/>
    <w:p w:rsidR="00284932" w:rsidRDefault="00284932" w:rsidP="00657814"/>
    <w:p w:rsidR="00284932" w:rsidRDefault="00284932" w:rsidP="00657814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ranklin Gothic Medium Cond">
    <w:panose1 w:val="020B060603040202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+mn-ea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+mn-cs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84932" w:rsidRDefault="00284932" w:rsidP="00657814">
      <w:r>
        <w:separator/>
      </w:r>
    </w:p>
    <w:p w:rsidR="00284932" w:rsidRDefault="00284932" w:rsidP="00657814"/>
    <w:p w:rsidR="00284932" w:rsidRDefault="00284932" w:rsidP="00657814"/>
    <w:p w:rsidR="00284932" w:rsidRDefault="00284932" w:rsidP="00657814"/>
    <w:p w:rsidR="00284932" w:rsidRDefault="00284932" w:rsidP="00657814"/>
  </w:footnote>
  <w:footnote w:type="continuationSeparator" w:id="1">
    <w:p w:rsidR="00284932" w:rsidRDefault="00284932" w:rsidP="00657814">
      <w:r>
        <w:continuationSeparator/>
      </w:r>
    </w:p>
    <w:p w:rsidR="00284932" w:rsidRDefault="00284932" w:rsidP="00657814"/>
    <w:p w:rsidR="00284932" w:rsidRDefault="00284932" w:rsidP="00657814"/>
    <w:p w:rsidR="00284932" w:rsidRDefault="00284932" w:rsidP="00657814"/>
    <w:p w:rsidR="00284932" w:rsidRDefault="00284932" w:rsidP="00657814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  <w:p w:rsidR="00657814" w:rsidRDefault="00657814" w:rsidP="00657814"/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4C6438"/>
    <w:multiLevelType w:val="multilevel"/>
    <w:tmpl w:val="F34C4D36"/>
    <w:numStyleLink w:val="EvaluationRubricParameter"/>
  </w:abstractNum>
  <w:abstractNum w:abstractNumId="1">
    <w:nsid w:val="058142D1"/>
    <w:multiLevelType w:val="hybridMultilevel"/>
    <w:tmpl w:val="2856CAB0"/>
    <w:lvl w:ilvl="0" w:tplc="DB76D0C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5B7673F"/>
    <w:multiLevelType w:val="multilevel"/>
    <w:tmpl w:val="F34C4D36"/>
    <w:numStyleLink w:val="EvaluationRubricParameter"/>
  </w:abstractNum>
  <w:abstractNum w:abstractNumId="3">
    <w:nsid w:val="0D3A26F9"/>
    <w:multiLevelType w:val="hybridMultilevel"/>
    <w:tmpl w:val="B70252D2"/>
    <w:lvl w:ilvl="0" w:tplc="9DE016CA">
      <w:start w:val="1"/>
      <w:numFmt w:val="bullet"/>
      <w:lvlText w:val="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6069C60">
      <w:start w:val="1"/>
      <w:numFmt w:val="bullet"/>
      <w:lvlText w:val=""/>
      <w:lvlJc w:val="left"/>
      <w:pPr>
        <w:tabs>
          <w:tab w:val="num" w:pos="810"/>
        </w:tabs>
        <w:ind w:left="810" w:hanging="360"/>
      </w:pPr>
      <w:rPr>
        <w:rFonts w:ascii="Wingdings 2" w:hAnsi="Wingdings 2" w:hint="default"/>
      </w:rPr>
    </w:lvl>
    <w:lvl w:ilvl="2" w:tplc="A1EC6C20" w:tentative="1">
      <w:start w:val="1"/>
      <w:numFmt w:val="bullet"/>
      <w:lvlText w:val="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78A48A82" w:tentative="1">
      <w:start w:val="1"/>
      <w:numFmt w:val="bullet"/>
      <w:lvlText w:val="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26D8AA1C" w:tentative="1">
      <w:start w:val="1"/>
      <w:numFmt w:val="bullet"/>
      <w:lvlText w:val="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761C9082" w:tentative="1">
      <w:start w:val="1"/>
      <w:numFmt w:val="bullet"/>
      <w:lvlText w:val="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776826E" w:tentative="1">
      <w:start w:val="1"/>
      <w:numFmt w:val="bullet"/>
      <w:lvlText w:val="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32540FD0" w:tentative="1">
      <w:start w:val="1"/>
      <w:numFmt w:val="bullet"/>
      <w:lvlText w:val="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054F678" w:tentative="1">
      <w:start w:val="1"/>
      <w:numFmt w:val="bullet"/>
      <w:lvlText w:val="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>
    <w:nsid w:val="0D616C02"/>
    <w:multiLevelType w:val="multilevel"/>
    <w:tmpl w:val="F34C4D36"/>
    <w:numStyleLink w:val="EvaluationRubricParameter"/>
  </w:abstractNum>
  <w:abstractNum w:abstractNumId="5">
    <w:nsid w:val="11BF77D7"/>
    <w:multiLevelType w:val="multilevel"/>
    <w:tmpl w:val="F34C4D36"/>
    <w:numStyleLink w:val="EvaluationRubricParameter"/>
  </w:abstractNum>
  <w:abstractNum w:abstractNumId="6">
    <w:nsid w:val="176E7EC4"/>
    <w:multiLevelType w:val="hybridMultilevel"/>
    <w:tmpl w:val="D0FE5712"/>
    <w:lvl w:ilvl="0" w:tplc="122093B2">
      <w:start w:val="1"/>
      <w:numFmt w:val="bullet"/>
      <w:pStyle w:val="Bullet3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  <w:szCs w:val="20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1DAD3CA9"/>
    <w:multiLevelType w:val="hybridMultilevel"/>
    <w:tmpl w:val="8C22933A"/>
    <w:lvl w:ilvl="0" w:tplc="F9D60C4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8822C3F"/>
    <w:multiLevelType w:val="multilevel"/>
    <w:tmpl w:val="F34C4D36"/>
    <w:styleLink w:val="EvaluationRubricParameter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Garamond" w:hAnsi="Garamond"/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30A1532D"/>
    <w:multiLevelType w:val="hybridMultilevel"/>
    <w:tmpl w:val="5AD86FD2"/>
    <w:lvl w:ilvl="0" w:tplc="30686FA8">
      <w:start w:val="1"/>
      <w:numFmt w:val="bullet"/>
      <w:lvlText w:val="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FBD0DD54">
      <w:start w:val="1"/>
      <w:numFmt w:val="bullet"/>
      <w:lvlText w:val=""/>
      <w:lvlJc w:val="left"/>
      <w:pPr>
        <w:tabs>
          <w:tab w:val="num" w:pos="990"/>
        </w:tabs>
        <w:ind w:left="990" w:hanging="360"/>
      </w:pPr>
      <w:rPr>
        <w:rFonts w:ascii="Wingdings 2" w:hAnsi="Wingdings 2" w:hint="default"/>
      </w:rPr>
    </w:lvl>
    <w:lvl w:ilvl="2" w:tplc="614284A8">
      <w:start w:val="1042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A4A00BC" w:tentative="1">
      <w:start w:val="1"/>
      <w:numFmt w:val="bullet"/>
      <w:lvlText w:val="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A3C62A4" w:tentative="1">
      <w:start w:val="1"/>
      <w:numFmt w:val="bullet"/>
      <w:lvlText w:val="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84E26C96" w:tentative="1">
      <w:start w:val="1"/>
      <w:numFmt w:val="bullet"/>
      <w:lvlText w:val="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12EC2C2A" w:tentative="1">
      <w:start w:val="1"/>
      <w:numFmt w:val="bullet"/>
      <w:lvlText w:val="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C4E4E3CE" w:tentative="1">
      <w:start w:val="1"/>
      <w:numFmt w:val="bullet"/>
      <w:lvlText w:val="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12383348" w:tentative="1">
      <w:start w:val="1"/>
      <w:numFmt w:val="bullet"/>
      <w:lvlText w:val="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0">
    <w:nsid w:val="320D5467"/>
    <w:multiLevelType w:val="hybridMultilevel"/>
    <w:tmpl w:val="057CA74A"/>
    <w:lvl w:ilvl="0" w:tplc="4E9624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35511726"/>
    <w:multiLevelType w:val="hybridMultilevel"/>
    <w:tmpl w:val="784C6E90"/>
    <w:lvl w:ilvl="0" w:tplc="634E0198">
      <w:start w:val="1"/>
      <w:numFmt w:val="bullet"/>
      <w:lvlText w:val=""/>
      <w:lvlJc w:val="left"/>
      <w:pPr>
        <w:ind w:left="720" w:hanging="360"/>
      </w:pPr>
      <w:rPr>
        <w:rFonts w:ascii="Wingdings 2" w:hAnsi="Wingdings 2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EA469F2"/>
    <w:multiLevelType w:val="hybridMultilevel"/>
    <w:tmpl w:val="57827312"/>
    <w:lvl w:ilvl="0" w:tplc="F7367F0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2C07DE2"/>
    <w:multiLevelType w:val="multilevel"/>
    <w:tmpl w:val="F34C4D36"/>
    <w:numStyleLink w:val="EvaluationRubricParameter"/>
  </w:abstractNum>
  <w:abstractNum w:abstractNumId="14">
    <w:nsid w:val="42E334B5"/>
    <w:multiLevelType w:val="hybridMultilevel"/>
    <w:tmpl w:val="40405238"/>
    <w:lvl w:ilvl="0" w:tplc="2812B294">
      <w:start w:val="1"/>
      <w:numFmt w:val="lowerRoman"/>
      <w:pStyle w:val="ExerciseBullet2"/>
      <w:lvlText w:val="%1."/>
      <w:lvlJc w:val="right"/>
      <w:pPr>
        <w:tabs>
          <w:tab w:val="num" w:pos="720"/>
        </w:tabs>
        <w:ind w:left="720" w:hanging="360"/>
      </w:pPr>
      <w:rPr>
        <w:rFonts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4343194B"/>
    <w:multiLevelType w:val="multilevel"/>
    <w:tmpl w:val="F34C4D36"/>
    <w:numStyleLink w:val="EvaluationRubricParameter"/>
  </w:abstractNum>
  <w:abstractNum w:abstractNumId="16">
    <w:nsid w:val="4AF557A9"/>
    <w:multiLevelType w:val="hybridMultilevel"/>
    <w:tmpl w:val="86AE5BDE"/>
    <w:lvl w:ilvl="0" w:tplc="C338E724">
      <w:start w:val="1"/>
      <w:numFmt w:val="bullet"/>
      <w:lvlText w:val="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0630D7CC">
      <w:start w:val="1"/>
      <w:numFmt w:val="bullet"/>
      <w:lvlText w:val="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2" w:tplc="5B32FC9A" w:tentative="1">
      <w:start w:val="1"/>
      <w:numFmt w:val="bullet"/>
      <w:lvlText w:val="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3244C72A" w:tentative="1">
      <w:start w:val="1"/>
      <w:numFmt w:val="bullet"/>
      <w:lvlText w:val="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85AF580" w:tentative="1">
      <w:start w:val="1"/>
      <w:numFmt w:val="bullet"/>
      <w:lvlText w:val="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E58B354" w:tentative="1">
      <w:start w:val="1"/>
      <w:numFmt w:val="bullet"/>
      <w:lvlText w:val="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1794D33C" w:tentative="1">
      <w:start w:val="1"/>
      <w:numFmt w:val="bullet"/>
      <w:lvlText w:val="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BD4024E" w:tentative="1">
      <w:start w:val="1"/>
      <w:numFmt w:val="bullet"/>
      <w:lvlText w:val="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C50281AA" w:tentative="1">
      <w:start w:val="1"/>
      <w:numFmt w:val="bullet"/>
      <w:lvlText w:val="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7">
    <w:nsid w:val="4D1034E2"/>
    <w:multiLevelType w:val="multilevel"/>
    <w:tmpl w:val="F34C4D36"/>
    <w:numStyleLink w:val="EvaluationRubricParameter"/>
  </w:abstractNum>
  <w:abstractNum w:abstractNumId="18">
    <w:nsid w:val="4F6470A5"/>
    <w:multiLevelType w:val="multilevel"/>
    <w:tmpl w:val="248467C8"/>
    <w:numStyleLink w:val="ObjectiveBullet"/>
  </w:abstractNum>
  <w:abstractNum w:abstractNumId="19">
    <w:nsid w:val="51461FEB"/>
    <w:multiLevelType w:val="multilevel"/>
    <w:tmpl w:val="F34C4D36"/>
    <w:numStyleLink w:val="EvaluationRubricParameter"/>
  </w:abstractNum>
  <w:abstractNum w:abstractNumId="20">
    <w:nsid w:val="58E51810"/>
    <w:multiLevelType w:val="multilevel"/>
    <w:tmpl w:val="F34C4D36"/>
    <w:numStyleLink w:val="EvaluationRubricParameter"/>
  </w:abstractNum>
  <w:abstractNum w:abstractNumId="21">
    <w:nsid w:val="5D716F7D"/>
    <w:multiLevelType w:val="multilevel"/>
    <w:tmpl w:val="3C4ECF20"/>
    <w:styleLink w:val="ExerciseBullet3"/>
    <w:lvl w:ilvl="0">
      <w:start w:val="1"/>
      <w:numFmt w:val="bullet"/>
      <w:lvlText w:val=""/>
      <w:lvlJc w:val="left"/>
      <w:pPr>
        <w:tabs>
          <w:tab w:val="num" w:pos="720"/>
        </w:tabs>
        <w:ind w:left="720" w:hanging="360"/>
      </w:pPr>
      <w:rPr>
        <w:rFonts w:ascii="Wingdings" w:hAnsi="Wingdings"/>
        <w:sz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6AAE61F0"/>
    <w:multiLevelType w:val="hybridMultilevel"/>
    <w:tmpl w:val="F408565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B51474E"/>
    <w:multiLevelType w:val="hybridMultilevel"/>
    <w:tmpl w:val="CBA04B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F7C2B90"/>
    <w:multiLevelType w:val="hybridMultilevel"/>
    <w:tmpl w:val="9A6EE0BA"/>
    <w:lvl w:ilvl="0" w:tplc="FB207DFC">
      <w:start w:val="1"/>
      <w:numFmt w:val="lowerLetter"/>
      <w:pStyle w:val="ExerciseBullet1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712B555A"/>
    <w:multiLevelType w:val="hybridMultilevel"/>
    <w:tmpl w:val="61047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18E14FE"/>
    <w:multiLevelType w:val="multilevel"/>
    <w:tmpl w:val="F34C4D36"/>
    <w:numStyleLink w:val="EvaluationRubricParameter"/>
  </w:abstractNum>
  <w:abstractNum w:abstractNumId="27">
    <w:nsid w:val="729478AF"/>
    <w:multiLevelType w:val="hybridMultilevel"/>
    <w:tmpl w:val="47E23CF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42915BF"/>
    <w:multiLevelType w:val="multilevel"/>
    <w:tmpl w:val="F34C4D36"/>
    <w:numStyleLink w:val="EvaluationRubricParameter"/>
  </w:abstractNum>
  <w:abstractNum w:abstractNumId="29">
    <w:nsid w:val="79ED4711"/>
    <w:multiLevelType w:val="hybridMultilevel"/>
    <w:tmpl w:val="438E17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9F46B12"/>
    <w:multiLevelType w:val="multilevel"/>
    <w:tmpl w:val="248467C8"/>
    <w:styleLink w:val="ObjectiveBullet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6"/>
  </w:num>
  <w:num w:numId="3">
    <w:abstractNumId w:val="8"/>
  </w:num>
  <w:num w:numId="4">
    <w:abstractNumId w:val="24"/>
  </w:num>
  <w:num w:numId="5">
    <w:abstractNumId w:val="21"/>
  </w:num>
  <w:num w:numId="6">
    <w:abstractNumId w:val="30"/>
  </w:num>
  <w:num w:numId="7">
    <w:abstractNumId w:val="18"/>
  </w:num>
  <w:num w:numId="8">
    <w:abstractNumId w:val="0"/>
  </w:num>
  <w:num w:numId="9">
    <w:abstractNumId w:val="14"/>
  </w:num>
  <w:num w:numId="10">
    <w:abstractNumId w:val="28"/>
  </w:num>
  <w:num w:numId="11">
    <w:abstractNumId w:val="5"/>
  </w:num>
  <w:num w:numId="12">
    <w:abstractNumId w:val="2"/>
  </w:num>
  <w:num w:numId="13">
    <w:abstractNumId w:val="4"/>
  </w:num>
  <w:num w:numId="14">
    <w:abstractNumId w:val="15"/>
  </w:num>
  <w:num w:numId="15">
    <w:abstractNumId w:val="14"/>
  </w:num>
  <w:num w:numId="16">
    <w:abstractNumId w:val="20"/>
  </w:num>
  <w:num w:numId="17">
    <w:abstractNumId w:val="26"/>
  </w:num>
  <w:num w:numId="18">
    <w:abstractNumId w:val="17"/>
  </w:num>
  <w:num w:numId="19">
    <w:abstractNumId w:val="19"/>
  </w:num>
  <w:num w:numId="20">
    <w:abstractNumId w:val="14"/>
    <w:lvlOverride w:ilvl="0">
      <w:startOverride w:val="1"/>
    </w:lvlOverride>
  </w:num>
  <w:num w:numId="21">
    <w:abstractNumId w:val="14"/>
    <w:lvlOverride w:ilvl="0">
      <w:startOverride w:val="1"/>
    </w:lvlOverride>
  </w:num>
  <w:num w:numId="22">
    <w:abstractNumId w:val="14"/>
    <w:lvlOverride w:ilvl="0">
      <w:startOverride w:val="1"/>
    </w:lvlOverride>
  </w:num>
  <w:num w:numId="23">
    <w:abstractNumId w:val="14"/>
    <w:lvlOverride w:ilvl="0">
      <w:startOverride w:val="1"/>
    </w:lvlOverride>
  </w:num>
  <w:num w:numId="24">
    <w:abstractNumId w:val="14"/>
    <w:lvlOverride w:ilvl="0">
      <w:startOverride w:val="1"/>
    </w:lvlOverride>
  </w:num>
  <w:num w:numId="25">
    <w:abstractNumId w:val="14"/>
    <w:lvlOverride w:ilvl="0">
      <w:startOverride w:val="1"/>
    </w:lvlOverride>
  </w:num>
  <w:num w:numId="26">
    <w:abstractNumId w:val="14"/>
    <w:lvlOverride w:ilvl="0">
      <w:startOverride w:val="1"/>
    </w:lvlOverride>
  </w:num>
  <w:num w:numId="27">
    <w:abstractNumId w:val="14"/>
    <w:lvlOverride w:ilvl="0">
      <w:startOverride w:val="1"/>
    </w:lvlOverride>
  </w:num>
  <w:num w:numId="28">
    <w:abstractNumId w:val="14"/>
    <w:lvlOverride w:ilvl="0">
      <w:startOverride w:val="1"/>
    </w:lvlOverride>
  </w:num>
  <w:num w:numId="29">
    <w:abstractNumId w:val="14"/>
    <w:lvlOverride w:ilvl="0">
      <w:startOverride w:val="1"/>
    </w:lvlOverride>
  </w:num>
  <w:num w:numId="30">
    <w:abstractNumId w:val="14"/>
    <w:lvlOverride w:ilvl="0">
      <w:startOverride w:val="1"/>
    </w:lvlOverride>
  </w:num>
  <w:num w:numId="31">
    <w:abstractNumId w:val="13"/>
  </w:num>
  <w:num w:numId="32">
    <w:abstractNumId w:val="12"/>
  </w:num>
  <w:num w:numId="33">
    <w:abstractNumId w:val="1"/>
  </w:num>
  <w:num w:numId="34">
    <w:abstractNumId w:val="7"/>
  </w:num>
  <w:num w:numId="35">
    <w:abstractNumId w:val="23"/>
  </w:num>
  <w:num w:numId="36">
    <w:abstractNumId w:val="10"/>
  </w:num>
  <w:num w:numId="37">
    <w:abstractNumId w:val="11"/>
  </w:num>
  <w:num w:numId="38">
    <w:abstractNumId w:val="3"/>
  </w:num>
  <w:num w:numId="39">
    <w:abstractNumId w:val="9"/>
  </w:num>
  <w:num w:numId="40">
    <w:abstractNumId w:val="16"/>
  </w:num>
  <w:num w:numId="41">
    <w:abstractNumId w:val="27"/>
  </w:num>
  <w:num w:numId="42">
    <w:abstractNumId w:val="6"/>
  </w:num>
  <w:num w:numId="43">
    <w:abstractNumId w:val="22"/>
  </w:num>
  <w:num w:numId="44">
    <w:abstractNumId w:val="29"/>
  </w:num>
  <w:num w:numId="45">
    <w:abstractNumId w:val="25"/>
  </w:num>
  <w:numIdMacAtCleanup w:val="2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writeProtection w:cryptProviderType="rsaFull" w:cryptAlgorithmClass="hash" w:cryptAlgorithmType="typeAny" w:cryptAlgorithmSid="4" w:cryptSpinCount="50000" w:hash="ggqzqsY9+mopngJtxW75WuZ2oAU=" w:salt="bbsT31jC82en4Keru15DIg=="/>
  <w:zoom w:percent="100"/>
  <w:attachedTemplate r:id="rId1"/>
  <w:stylePaneFormatFilter w:val="3F01"/>
  <w:defaultTabStop w:val="720"/>
  <w:characterSpacingControl w:val="doNotCompress"/>
  <w:hdrShapeDefaults>
    <o:shapedefaults v:ext="edit" spidmax="38914"/>
  </w:hdrShapeDefaults>
  <w:footnotePr>
    <w:footnote w:id="0"/>
    <w:footnote w:id="1"/>
  </w:footnotePr>
  <w:endnotePr>
    <w:endnote w:id="0"/>
    <w:endnote w:id="1"/>
  </w:endnotePr>
  <w:compat/>
  <w:rsids>
    <w:rsidRoot w:val="002F62AF"/>
    <w:rsid w:val="00000964"/>
    <w:rsid w:val="000077CC"/>
    <w:rsid w:val="0002217C"/>
    <w:rsid w:val="00047694"/>
    <w:rsid w:val="00067AEB"/>
    <w:rsid w:val="00073546"/>
    <w:rsid w:val="0009363B"/>
    <w:rsid w:val="00094B8C"/>
    <w:rsid w:val="000A2D5B"/>
    <w:rsid w:val="000A514E"/>
    <w:rsid w:val="000B0DDC"/>
    <w:rsid w:val="000C14C0"/>
    <w:rsid w:val="000C49C7"/>
    <w:rsid w:val="000C6B64"/>
    <w:rsid w:val="000D1473"/>
    <w:rsid w:val="000D439E"/>
    <w:rsid w:val="000D4E05"/>
    <w:rsid w:val="000F02A3"/>
    <w:rsid w:val="00100A2B"/>
    <w:rsid w:val="00104693"/>
    <w:rsid w:val="0011538D"/>
    <w:rsid w:val="00156886"/>
    <w:rsid w:val="00163F5C"/>
    <w:rsid w:val="00166ACD"/>
    <w:rsid w:val="00172A71"/>
    <w:rsid w:val="00174B7F"/>
    <w:rsid w:val="00176728"/>
    <w:rsid w:val="0018779A"/>
    <w:rsid w:val="001923E0"/>
    <w:rsid w:val="00197584"/>
    <w:rsid w:val="001A15AC"/>
    <w:rsid w:val="001B33A1"/>
    <w:rsid w:val="001C1C87"/>
    <w:rsid w:val="001D2EB9"/>
    <w:rsid w:val="001F25CC"/>
    <w:rsid w:val="001F4D98"/>
    <w:rsid w:val="001F7114"/>
    <w:rsid w:val="00217E0F"/>
    <w:rsid w:val="00226D21"/>
    <w:rsid w:val="00231603"/>
    <w:rsid w:val="00250DEE"/>
    <w:rsid w:val="002510AA"/>
    <w:rsid w:val="00256541"/>
    <w:rsid w:val="00262688"/>
    <w:rsid w:val="00263E1D"/>
    <w:rsid w:val="00284932"/>
    <w:rsid w:val="002910DF"/>
    <w:rsid w:val="002B47C5"/>
    <w:rsid w:val="002C789A"/>
    <w:rsid w:val="002D4B54"/>
    <w:rsid w:val="002F3D48"/>
    <w:rsid w:val="002F5143"/>
    <w:rsid w:val="002F57E5"/>
    <w:rsid w:val="002F62AF"/>
    <w:rsid w:val="00312F14"/>
    <w:rsid w:val="003169B6"/>
    <w:rsid w:val="003335AF"/>
    <w:rsid w:val="00347856"/>
    <w:rsid w:val="00357914"/>
    <w:rsid w:val="00372D6E"/>
    <w:rsid w:val="00385FB6"/>
    <w:rsid w:val="0039081A"/>
    <w:rsid w:val="003A35AC"/>
    <w:rsid w:val="003B28D9"/>
    <w:rsid w:val="003B7FB9"/>
    <w:rsid w:val="003C319A"/>
    <w:rsid w:val="003E5713"/>
    <w:rsid w:val="0040046F"/>
    <w:rsid w:val="00404350"/>
    <w:rsid w:val="00404B80"/>
    <w:rsid w:val="004109F8"/>
    <w:rsid w:val="00456968"/>
    <w:rsid w:val="00463668"/>
    <w:rsid w:val="004A0148"/>
    <w:rsid w:val="004A31A4"/>
    <w:rsid w:val="004A6C88"/>
    <w:rsid w:val="004B1308"/>
    <w:rsid w:val="004C5029"/>
    <w:rsid w:val="004D24C9"/>
    <w:rsid w:val="004D2729"/>
    <w:rsid w:val="00515873"/>
    <w:rsid w:val="00522349"/>
    <w:rsid w:val="00524962"/>
    <w:rsid w:val="00525A1B"/>
    <w:rsid w:val="0053408F"/>
    <w:rsid w:val="00536EBE"/>
    <w:rsid w:val="005418FD"/>
    <w:rsid w:val="005436D6"/>
    <w:rsid w:val="00547F7C"/>
    <w:rsid w:val="00575B9A"/>
    <w:rsid w:val="00580CDF"/>
    <w:rsid w:val="00584A6F"/>
    <w:rsid w:val="005B4DD3"/>
    <w:rsid w:val="005B7BDA"/>
    <w:rsid w:val="005E1D23"/>
    <w:rsid w:val="005F6C72"/>
    <w:rsid w:val="00605843"/>
    <w:rsid w:val="00613528"/>
    <w:rsid w:val="00615E13"/>
    <w:rsid w:val="00622941"/>
    <w:rsid w:val="006344EA"/>
    <w:rsid w:val="00640C26"/>
    <w:rsid w:val="00657814"/>
    <w:rsid w:val="00670C95"/>
    <w:rsid w:val="006855A3"/>
    <w:rsid w:val="00694743"/>
    <w:rsid w:val="006964C7"/>
    <w:rsid w:val="006C686A"/>
    <w:rsid w:val="006D7A06"/>
    <w:rsid w:val="006E4B36"/>
    <w:rsid w:val="006E6C06"/>
    <w:rsid w:val="006E728D"/>
    <w:rsid w:val="00726EDB"/>
    <w:rsid w:val="00745BFF"/>
    <w:rsid w:val="00770650"/>
    <w:rsid w:val="007913C7"/>
    <w:rsid w:val="007B2A12"/>
    <w:rsid w:val="007C3D94"/>
    <w:rsid w:val="007D7032"/>
    <w:rsid w:val="007E7994"/>
    <w:rsid w:val="007F2906"/>
    <w:rsid w:val="007F511F"/>
    <w:rsid w:val="00805BE9"/>
    <w:rsid w:val="008109FC"/>
    <w:rsid w:val="0082191C"/>
    <w:rsid w:val="00823233"/>
    <w:rsid w:val="00823439"/>
    <w:rsid w:val="00834180"/>
    <w:rsid w:val="00846C8C"/>
    <w:rsid w:val="00864B84"/>
    <w:rsid w:val="0086501B"/>
    <w:rsid w:val="00870317"/>
    <w:rsid w:val="00892312"/>
    <w:rsid w:val="00896A3B"/>
    <w:rsid w:val="008A200E"/>
    <w:rsid w:val="008A7AD3"/>
    <w:rsid w:val="008C0407"/>
    <w:rsid w:val="008D01F1"/>
    <w:rsid w:val="00916AEC"/>
    <w:rsid w:val="00916B71"/>
    <w:rsid w:val="00923255"/>
    <w:rsid w:val="009252E0"/>
    <w:rsid w:val="00937EE1"/>
    <w:rsid w:val="00952871"/>
    <w:rsid w:val="009744E2"/>
    <w:rsid w:val="00976932"/>
    <w:rsid w:val="00981BF4"/>
    <w:rsid w:val="00982414"/>
    <w:rsid w:val="00991A9A"/>
    <w:rsid w:val="00996773"/>
    <w:rsid w:val="009A1F18"/>
    <w:rsid w:val="009A4F86"/>
    <w:rsid w:val="009B2488"/>
    <w:rsid w:val="009D12DF"/>
    <w:rsid w:val="009D5639"/>
    <w:rsid w:val="009F1AEF"/>
    <w:rsid w:val="009F249F"/>
    <w:rsid w:val="00A0575B"/>
    <w:rsid w:val="00A058C1"/>
    <w:rsid w:val="00A100D6"/>
    <w:rsid w:val="00A17343"/>
    <w:rsid w:val="00A3199F"/>
    <w:rsid w:val="00A808EC"/>
    <w:rsid w:val="00A81F20"/>
    <w:rsid w:val="00A84CFE"/>
    <w:rsid w:val="00AA1D78"/>
    <w:rsid w:val="00AA55E9"/>
    <w:rsid w:val="00AA7D9F"/>
    <w:rsid w:val="00AE3850"/>
    <w:rsid w:val="00AE4BCA"/>
    <w:rsid w:val="00B031CF"/>
    <w:rsid w:val="00B27CDD"/>
    <w:rsid w:val="00B4753B"/>
    <w:rsid w:val="00B476E7"/>
    <w:rsid w:val="00B629F6"/>
    <w:rsid w:val="00B70A2A"/>
    <w:rsid w:val="00BD2624"/>
    <w:rsid w:val="00BE3274"/>
    <w:rsid w:val="00BE573F"/>
    <w:rsid w:val="00BF426A"/>
    <w:rsid w:val="00BF46DF"/>
    <w:rsid w:val="00BF6BF5"/>
    <w:rsid w:val="00C06120"/>
    <w:rsid w:val="00C22E39"/>
    <w:rsid w:val="00C23568"/>
    <w:rsid w:val="00C338BB"/>
    <w:rsid w:val="00C55D66"/>
    <w:rsid w:val="00C6779D"/>
    <w:rsid w:val="00C77B7C"/>
    <w:rsid w:val="00C801AE"/>
    <w:rsid w:val="00C96471"/>
    <w:rsid w:val="00CB4B42"/>
    <w:rsid w:val="00CC5C6C"/>
    <w:rsid w:val="00CC7100"/>
    <w:rsid w:val="00CC7782"/>
    <w:rsid w:val="00CE12FF"/>
    <w:rsid w:val="00D04077"/>
    <w:rsid w:val="00D12058"/>
    <w:rsid w:val="00D166EB"/>
    <w:rsid w:val="00D16BA1"/>
    <w:rsid w:val="00D1769C"/>
    <w:rsid w:val="00D23931"/>
    <w:rsid w:val="00D23CF0"/>
    <w:rsid w:val="00D24AA7"/>
    <w:rsid w:val="00D27813"/>
    <w:rsid w:val="00D35BBB"/>
    <w:rsid w:val="00D51E0C"/>
    <w:rsid w:val="00D6185B"/>
    <w:rsid w:val="00D66A06"/>
    <w:rsid w:val="00D704EA"/>
    <w:rsid w:val="00D901B5"/>
    <w:rsid w:val="00D90693"/>
    <w:rsid w:val="00D92DF1"/>
    <w:rsid w:val="00D93B7B"/>
    <w:rsid w:val="00D9732C"/>
    <w:rsid w:val="00DA1613"/>
    <w:rsid w:val="00DC4C7A"/>
    <w:rsid w:val="00DC4D99"/>
    <w:rsid w:val="00DD5AD4"/>
    <w:rsid w:val="00DE488F"/>
    <w:rsid w:val="00DF50A6"/>
    <w:rsid w:val="00E11EB0"/>
    <w:rsid w:val="00E12324"/>
    <w:rsid w:val="00E314A9"/>
    <w:rsid w:val="00E41AD1"/>
    <w:rsid w:val="00E51F12"/>
    <w:rsid w:val="00E52225"/>
    <w:rsid w:val="00E56A8F"/>
    <w:rsid w:val="00E56E23"/>
    <w:rsid w:val="00E61414"/>
    <w:rsid w:val="00E7136E"/>
    <w:rsid w:val="00E911DE"/>
    <w:rsid w:val="00EB791F"/>
    <w:rsid w:val="00EC5763"/>
    <w:rsid w:val="00EE1155"/>
    <w:rsid w:val="00EF6FF2"/>
    <w:rsid w:val="00F00BC8"/>
    <w:rsid w:val="00F0468E"/>
    <w:rsid w:val="00F16371"/>
    <w:rsid w:val="00F271C4"/>
    <w:rsid w:val="00F44498"/>
    <w:rsid w:val="00F50D4E"/>
    <w:rsid w:val="00F61562"/>
    <w:rsid w:val="00F61C67"/>
    <w:rsid w:val="00F63927"/>
    <w:rsid w:val="00F654E4"/>
    <w:rsid w:val="00F9303C"/>
    <w:rsid w:val="00F9469B"/>
    <w:rsid w:val="00FA5DEA"/>
    <w:rsid w:val="00FB3336"/>
    <w:rsid w:val="00FB5D58"/>
    <w:rsid w:val="00FB6C5E"/>
    <w:rsid w:val="00FC4D4D"/>
    <w:rsid w:val="00FC56B5"/>
    <w:rsid w:val="00FF624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89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Code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autoRedefine/>
    <w:qFormat/>
    <w:rsid w:val="00657814"/>
    <w:rPr>
      <w:rFonts w:ascii="Garamond" w:hAnsi="Garamond"/>
      <w:b/>
      <w:sz w:val="24"/>
      <w:szCs w:val="24"/>
    </w:rPr>
  </w:style>
  <w:style w:type="paragraph" w:styleId="Heading1">
    <w:name w:val="heading 1"/>
    <w:basedOn w:val="Normal"/>
    <w:next w:val="Normal"/>
    <w:qFormat/>
    <w:rsid w:val="008C0407"/>
    <w:pPr>
      <w:keepNext/>
      <w:spacing w:before="240" w:after="60"/>
      <w:outlineLvl w:val="0"/>
    </w:pPr>
    <w:rPr>
      <w:rFonts w:ascii="Arial" w:hAnsi="Arial" w:cs="Arial"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8C0407"/>
    <w:pPr>
      <w:keepNext/>
      <w:spacing w:before="240" w:after="60"/>
      <w:outlineLvl w:val="1"/>
    </w:pPr>
    <w:rPr>
      <w:rFonts w:ascii="Arial" w:hAnsi="Arial" w:cs="Arial"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8C0407"/>
    <w:pPr>
      <w:keepNext/>
      <w:spacing w:before="240" w:after="60"/>
      <w:outlineLvl w:val="2"/>
    </w:pPr>
    <w:rPr>
      <w:rFonts w:ascii="Arial" w:hAnsi="Arial" w:cs="Arial"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xerciseBullet2">
    <w:name w:val="Exercise_Bullet_2"/>
    <w:basedOn w:val="Normal"/>
    <w:autoRedefine/>
    <w:rsid w:val="008C0407"/>
    <w:pPr>
      <w:numPr>
        <w:numId w:val="1"/>
      </w:numPr>
    </w:pPr>
  </w:style>
  <w:style w:type="character" w:customStyle="1" w:styleId="BodyText1">
    <w:name w:val="BodyText_1"/>
    <w:basedOn w:val="DefaultParagraphFont"/>
    <w:rsid w:val="008C0407"/>
    <w:rPr>
      <w:rFonts w:ascii="Garamond" w:hAnsi="Garamond"/>
    </w:rPr>
  </w:style>
  <w:style w:type="character" w:customStyle="1" w:styleId="BodyTextBold">
    <w:name w:val="BodyText_Bold"/>
    <w:basedOn w:val="BodyText1"/>
    <w:rsid w:val="008C0407"/>
    <w:rPr>
      <w:b/>
      <w:bCs/>
    </w:rPr>
  </w:style>
  <w:style w:type="character" w:customStyle="1" w:styleId="BodyTextItalic">
    <w:name w:val="BodyText_Italic"/>
    <w:basedOn w:val="BodyText1"/>
    <w:rsid w:val="008C0407"/>
    <w:rPr>
      <w:i/>
      <w:iCs/>
    </w:rPr>
  </w:style>
  <w:style w:type="paragraph" w:customStyle="1" w:styleId="Bullet3">
    <w:name w:val="Bullet_3"/>
    <w:basedOn w:val="Normal"/>
    <w:rsid w:val="008C0407"/>
    <w:pPr>
      <w:numPr>
        <w:numId w:val="2"/>
      </w:numPr>
    </w:pPr>
  </w:style>
  <w:style w:type="paragraph" w:customStyle="1" w:styleId="ChapHeadDayNo">
    <w:name w:val="ChapHead_DayNo"/>
    <w:basedOn w:val="Heading1"/>
    <w:autoRedefine/>
    <w:rsid w:val="008C0407"/>
    <w:pPr>
      <w:jc w:val="right"/>
    </w:pPr>
    <w:rPr>
      <w:rFonts w:ascii="Franklin Gothic Medium Cond" w:hAnsi="Franklin Gothic Medium Cond"/>
      <w:b w:val="0"/>
      <w:bCs w:val="0"/>
      <w:sz w:val="36"/>
    </w:rPr>
  </w:style>
  <w:style w:type="character" w:customStyle="1" w:styleId="EvaluationRubric">
    <w:name w:val="Evaluation Rubric"/>
    <w:basedOn w:val="DefaultParagraphFont"/>
    <w:rsid w:val="008C0407"/>
    <w:rPr>
      <w:rFonts w:ascii="Garamond" w:hAnsi="Garamond"/>
      <w:b/>
      <w:bCs/>
    </w:rPr>
  </w:style>
  <w:style w:type="numbering" w:customStyle="1" w:styleId="EvaluationRubricParameter">
    <w:name w:val="Evaluation_Rubric_Parameter"/>
    <w:basedOn w:val="NoList"/>
    <w:rsid w:val="008C0407"/>
    <w:pPr>
      <w:numPr>
        <w:numId w:val="3"/>
      </w:numPr>
    </w:pPr>
  </w:style>
  <w:style w:type="paragraph" w:customStyle="1" w:styleId="EvaluationRubricWeightage">
    <w:name w:val="Evaluation_Rubric_Weightage"/>
    <w:basedOn w:val="Normal"/>
    <w:autoRedefine/>
    <w:rsid w:val="008C0407"/>
    <w:pPr>
      <w:widowControl w:val="0"/>
      <w:suppressAutoHyphens/>
      <w:jc w:val="center"/>
    </w:pPr>
    <w:rPr>
      <w:szCs w:val="20"/>
    </w:rPr>
  </w:style>
  <w:style w:type="paragraph" w:customStyle="1" w:styleId="ExerciseBullet1">
    <w:name w:val="Exercise_Bullet_1"/>
    <w:basedOn w:val="Normal"/>
    <w:autoRedefine/>
    <w:rsid w:val="008C0407"/>
    <w:pPr>
      <w:numPr>
        <w:numId w:val="4"/>
      </w:numPr>
    </w:pPr>
  </w:style>
  <w:style w:type="numbering" w:customStyle="1" w:styleId="ExerciseBullet3">
    <w:name w:val="Exercise_Bullet_3"/>
    <w:basedOn w:val="NoList"/>
    <w:rsid w:val="008C0407"/>
    <w:pPr>
      <w:numPr>
        <w:numId w:val="5"/>
      </w:numPr>
    </w:pPr>
  </w:style>
  <w:style w:type="paragraph" w:customStyle="1" w:styleId="ExerciseNo">
    <w:name w:val="ExerciseNo"/>
    <w:basedOn w:val="Heading3"/>
    <w:autoRedefine/>
    <w:rsid w:val="008C0407"/>
    <w:pPr>
      <w:spacing w:before="480" w:after="0"/>
    </w:pPr>
    <w:rPr>
      <w:rFonts w:ascii="Franklin Gothic Medium Cond" w:hAnsi="Franklin Gothic Medium Cond"/>
      <w:b w:val="0"/>
      <w:bCs w:val="0"/>
      <w:sz w:val="28"/>
    </w:rPr>
  </w:style>
  <w:style w:type="paragraph" w:customStyle="1" w:styleId="Marks">
    <w:name w:val="Marks"/>
    <w:basedOn w:val="Normal"/>
    <w:autoRedefine/>
    <w:rsid w:val="006855A3"/>
    <w:pPr>
      <w:ind w:firstLine="360"/>
      <w:jc w:val="right"/>
    </w:pPr>
    <w:rPr>
      <w:bCs/>
      <w:szCs w:val="20"/>
    </w:rPr>
  </w:style>
  <w:style w:type="paragraph" w:customStyle="1" w:styleId="Objective">
    <w:name w:val="Objective"/>
    <w:basedOn w:val="Heading2"/>
    <w:autoRedefine/>
    <w:rsid w:val="008C0407"/>
    <w:rPr>
      <w:rFonts w:ascii="Franklin Gothic Medium Cond" w:hAnsi="Franklin Gothic Medium Cond"/>
      <w:b w:val="0"/>
      <w:bCs w:val="0"/>
      <w:i w:val="0"/>
      <w:iCs w:val="0"/>
    </w:rPr>
  </w:style>
  <w:style w:type="numbering" w:customStyle="1" w:styleId="ObjectiveBullet">
    <w:name w:val="Objective_Bullet"/>
    <w:basedOn w:val="NoList"/>
    <w:rsid w:val="008C0407"/>
    <w:pPr>
      <w:numPr>
        <w:numId w:val="6"/>
      </w:numPr>
    </w:pPr>
  </w:style>
  <w:style w:type="character" w:customStyle="1" w:styleId="ProgramCode">
    <w:name w:val="ProgramCode"/>
    <w:basedOn w:val="DefaultParagraphFont"/>
    <w:rsid w:val="008C0407"/>
    <w:rPr>
      <w:rFonts w:ascii="Courier New" w:hAnsi="Courier New"/>
      <w:sz w:val="22"/>
    </w:rPr>
  </w:style>
  <w:style w:type="character" w:customStyle="1" w:styleId="ProgramCode1">
    <w:name w:val="ProgramCode_1"/>
    <w:basedOn w:val="DefaultParagraphFont"/>
    <w:rsid w:val="008C0407"/>
    <w:rPr>
      <w:rFonts w:ascii="Courier New" w:hAnsi="Courier New"/>
      <w:sz w:val="22"/>
    </w:rPr>
  </w:style>
  <w:style w:type="paragraph" w:customStyle="1" w:styleId="ProgramCode2">
    <w:name w:val="ProgramCode_2"/>
    <w:basedOn w:val="Normal"/>
    <w:autoRedefine/>
    <w:rsid w:val="008C0407"/>
    <w:pPr>
      <w:ind w:left="540"/>
    </w:pPr>
    <w:rPr>
      <w:rFonts w:ascii="Courier New" w:hAnsi="Courier New"/>
      <w:sz w:val="22"/>
      <w:szCs w:val="20"/>
    </w:rPr>
  </w:style>
  <w:style w:type="paragraph" w:customStyle="1" w:styleId="ProgramCode3">
    <w:name w:val="ProgramCode_3"/>
    <w:basedOn w:val="Normal"/>
    <w:autoRedefine/>
    <w:rsid w:val="008C0407"/>
    <w:pPr>
      <w:ind w:left="1080"/>
    </w:pPr>
    <w:rPr>
      <w:rFonts w:ascii="Courier New" w:hAnsi="Courier New"/>
      <w:sz w:val="22"/>
      <w:szCs w:val="20"/>
    </w:rPr>
  </w:style>
  <w:style w:type="paragraph" w:customStyle="1" w:styleId="ProgramCode4">
    <w:name w:val="ProgramCode_4"/>
    <w:basedOn w:val="Normal"/>
    <w:autoRedefine/>
    <w:rsid w:val="008C0407"/>
    <w:pPr>
      <w:ind w:left="1440"/>
    </w:pPr>
    <w:rPr>
      <w:rFonts w:ascii="Courier New" w:hAnsi="Courier New"/>
      <w:sz w:val="22"/>
      <w:szCs w:val="20"/>
    </w:rPr>
  </w:style>
  <w:style w:type="paragraph" w:customStyle="1" w:styleId="TableHead">
    <w:name w:val="Table_Head"/>
    <w:basedOn w:val="Normal"/>
    <w:autoRedefine/>
    <w:rsid w:val="008C0407"/>
    <w:pPr>
      <w:jc w:val="center"/>
    </w:pPr>
    <w:rPr>
      <w:bCs/>
      <w:szCs w:val="20"/>
    </w:rPr>
  </w:style>
  <w:style w:type="paragraph" w:customStyle="1" w:styleId="TitleCover">
    <w:name w:val="Title Cover"/>
    <w:basedOn w:val="Normal"/>
    <w:autoRedefine/>
    <w:rsid w:val="008C0407"/>
    <w:pPr>
      <w:jc w:val="center"/>
    </w:pPr>
    <w:rPr>
      <w:rFonts w:ascii="Arial Narrow" w:hAnsi="Arial Narrow"/>
      <w:bCs/>
      <w:color w:val="000080"/>
      <w:sz w:val="40"/>
      <w:szCs w:val="20"/>
    </w:rPr>
  </w:style>
  <w:style w:type="paragraph" w:customStyle="1" w:styleId="Title2">
    <w:name w:val="Title2"/>
    <w:basedOn w:val="TOC3"/>
    <w:rsid w:val="008C0407"/>
    <w:pPr>
      <w:tabs>
        <w:tab w:val="right" w:leader="dot" w:pos="8083"/>
      </w:tabs>
      <w:ind w:left="240"/>
    </w:pPr>
    <w:rPr>
      <w:rFonts w:ascii="Tahoma" w:hAnsi="Tahoma"/>
      <w:shadow/>
      <w:sz w:val="32"/>
    </w:rPr>
  </w:style>
  <w:style w:type="paragraph" w:styleId="TOC3">
    <w:name w:val="toc 3"/>
    <w:basedOn w:val="Normal"/>
    <w:next w:val="Normal"/>
    <w:autoRedefine/>
    <w:uiPriority w:val="39"/>
    <w:rsid w:val="006855A3"/>
    <w:pPr>
      <w:ind w:left="480"/>
    </w:pPr>
    <w:rPr>
      <w:rFonts w:ascii="Times New Roman" w:hAnsi="Times New Roman"/>
      <w:i/>
      <w:iCs/>
      <w:noProof/>
      <w:sz w:val="20"/>
      <w:szCs w:val="20"/>
    </w:rPr>
  </w:style>
  <w:style w:type="paragraph" w:customStyle="1" w:styleId="Version">
    <w:name w:val="Version"/>
    <w:basedOn w:val="Normal"/>
    <w:autoRedefine/>
    <w:rsid w:val="008C0407"/>
    <w:pPr>
      <w:jc w:val="center"/>
    </w:pPr>
    <w:rPr>
      <w:rFonts w:ascii="Arial Narrow" w:hAnsi="Arial Narrow"/>
      <w:bCs/>
      <w:color w:val="000080"/>
      <w:szCs w:val="20"/>
    </w:rPr>
  </w:style>
  <w:style w:type="paragraph" w:styleId="TOC1">
    <w:name w:val="toc 1"/>
    <w:basedOn w:val="Normal"/>
    <w:next w:val="Normal"/>
    <w:autoRedefine/>
    <w:uiPriority w:val="39"/>
    <w:rsid w:val="006855A3"/>
    <w:pPr>
      <w:spacing w:before="120" w:after="120"/>
    </w:pPr>
    <w:rPr>
      <w:rFonts w:ascii="Times New Roman" w:hAnsi="Times New Roman"/>
      <w:bCs/>
      <w:caps/>
      <w:sz w:val="20"/>
      <w:szCs w:val="20"/>
    </w:rPr>
  </w:style>
  <w:style w:type="paragraph" w:styleId="TOC2">
    <w:name w:val="toc 2"/>
    <w:basedOn w:val="Normal"/>
    <w:next w:val="Normal"/>
    <w:autoRedefine/>
    <w:semiHidden/>
    <w:rsid w:val="00982414"/>
    <w:pPr>
      <w:ind w:left="240"/>
    </w:pPr>
    <w:rPr>
      <w:rFonts w:ascii="Times New Roman" w:hAnsi="Times New Roman"/>
      <w:smallCaps/>
      <w:sz w:val="20"/>
      <w:szCs w:val="20"/>
    </w:rPr>
  </w:style>
  <w:style w:type="character" w:styleId="Hyperlink">
    <w:name w:val="Hyperlink"/>
    <w:basedOn w:val="DefaultParagraphFont"/>
    <w:uiPriority w:val="99"/>
    <w:rsid w:val="00AA55E9"/>
    <w:rPr>
      <w:color w:val="0000FF"/>
      <w:u w:val="single"/>
    </w:rPr>
  </w:style>
  <w:style w:type="table" w:styleId="TableGrid">
    <w:name w:val="Table Grid"/>
    <w:basedOn w:val="TableNormal"/>
    <w:rsid w:val="00AA55E9"/>
    <w:pPr>
      <w:widowControl w:val="0"/>
      <w:suppressAutoHyphens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og-body">
    <w:name w:val="Cog-body"/>
    <w:basedOn w:val="Normal"/>
    <w:rsid w:val="00AA55E9"/>
    <w:pPr>
      <w:spacing w:before="40" w:after="40" w:line="260" w:lineRule="atLeast"/>
      <w:jc w:val="both"/>
    </w:pPr>
    <w:rPr>
      <w:rFonts w:ascii="Arial" w:hAnsi="Arial" w:cs="Arial"/>
      <w:sz w:val="20"/>
    </w:rPr>
  </w:style>
  <w:style w:type="paragraph" w:styleId="Header">
    <w:name w:val="header"/>
    <w:aliases w:val="h,Section Header,*Header"/>
    <w:basedOn w:val="Normal"/>
    <w:rsid w:val="00982414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982414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982414"/>
  </w:style>
  <w:style w:type="paragraph" w:customStyle="1" w:styleId="TopicName">
    <w:name w:val="Topic Name"/>
    <w:basedOn w:val="ChapHeadDayNo"/>
    <w:rsid w:val="00E12324"/>
  </w:style>
  <w:style w:type="paragraph" w:customStyle="1" w:styleId="Hands-OnExercise">
    <w:name w:val="Hands-On Exercise"/>
    <w:basedOn w:val="Heading3"/>
    <w:rsid w:val="00E12324"/>
  </w:style>
  <w:style w:type="paragraph" w:customStyle="1" w:styleId="GuidedAssignment">
    <w:name w:val="Guided Assignment"/>
    <w:basedOn w:val="Heading3"/>
    <w:rsid w:val="00E12324"/>
  </w:style>
  <w:style w:type="paragraph" w:styleId="TOC4">
    <w:name w:val="toc 4"/>
    <w:basedOn w:val="Normal"/>
    <w:next w:val="Normal"/>
    <w:autoRedefine/>
    <w:semiHidden/>
    <w:rsid w:val="00456968"/>
    <w:pPr>
      <w:ind w:left="720"/>
    </w:pPr>
    <w:rPr>
      <w:rFonts w:ascii="Times New Roman" w:hAnsi="Times New Roman"/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456968"/>
    <w:pPr>
      <w:ind w:left="960"/>
    </w:pPr>
    <w:rPr>
      <w:rFonts w:ascii="Times New Roman" w:hAnsi="Times New Roman"/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456968"/>
    <w:pPr>
      <w:ind w:left="1200"/>
    </w:pPr>
    <w:rPr>
      <w:rFonts w:ascii="Times New Roman" w:hAnsi="Times New Roman"/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456968"/>
    <w:pPr>
      <w:ind w:left="1440"/>
    </w:pPr>
    <w:rPr>
      <w:rFonts w:ascii="Times New Roman" w:hAnsi="Times New Roman"/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456968"/>
    <w:pPr>
      <w:ind w:left="1680"/>
    </w:pPr>
    <w:rPr>
      <w:rFonts w:ascii="Times New Roman" w:hAnsi="Times New Roman"/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456968"/>
    <w:pPr>
      <w:ind w:left="1920"/>
    </w:pPr>
    <w:rPr>
      <w:rFonts w:ascii="Times New Roman" w:hAnsi="Times New Roman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1A15AC"/>
    <w:pPr>
      <w:keepLines/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</w:rPr>
  </w:style>
  <w:style w:type="paragraph" w:styleId="BalloonText">
    <w:name w:val="Balloon Text"/>
    <w:basedOn w:val="Normal"/>
    <w:link w:val="BalloonTextChar"/>
    <w:rsid w:val="00DC4D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C4D99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rsid w:val="00BF6BF5"/>
    <w:rPr>
      <w:rFonts w:ascii="Arial" w:hAnsi="Arial" w:cs="Arial"/>
      <w:b/>
      <w:bCs/>
      <w:sz w:val="26"/>
      <w:szCs w:val="26"/>
    </w:rPr>
  </w:style>
  <w:style w:type="paragraph" w:styleId="ListParagraph">
    <w:name w:val="List Paragraph"/>
    <w:basedOn w:val="Normal"/>
    <w:uiPriority w:val="34"/>
    <w:qFormat/>
    <w:rsid w:val="00E41AD1"/>
    <w:pPr>
      <w:ind w:left="720"/>
      <w:contextualSpacing/>
    </w:pPr>
  </w:style>
  <w:style w:type="character" w:styleId="HTMLCode">
    <w:name w:val="HTML Code"/>
    <w:basedOn w:val="DefaultParagraphFont"/>
    <w:uiPriority w:val="99"/>
    <w:unhideWhenUsed/>
    <w:rsid w:val="00226D2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ognizant.com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3" Type="http://schemas.openxmlformats.org/officeDocument/2006/relationships/customXml" Target="../customXml/item3.xml"/><Relationship Id="rId21" Type="http://schemas.openxmlformats.org/officeDocument/2006/relationships/image" Target="media/image8.emf"/><Relationship Id="rId34" Type="http://schemas.openxmlformats.org/officeDocument/2006/relationships/image" Target="media/image18.png"/><Relationship Id="rId42" Type="http://schemas.openxmlformats.org/officeDocument/2006/relationships/image" Target="media/image25.png"/><Relationship Id="rId47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oleObject" Target="embeddings/oleObject1.bin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oleObject" Target="embeddings/oleObject3.bin"/><Relationship Id="rId46" Type="http://schemas.openxmlformats.org/officeDocument/2006/relationships/oleObject" Target="embeddings/oleObject4.bin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0" Type="http://schemas.openxmlformats.org/officeDocument/2006/relationships/image" Target="media/image7.png"/><Relationship Id="rId29" Type="http://schemas.openxmlformats.org/officeDocument/2006/relationships/image" Target="media/image14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0.png"/><Relationship Id="rId32" Type="http://schemas.openxmlformats.org/officeDocument/2006/relationships/package" Target="embeddings/Microsoft_Office_Word_Document1.docx"/><Relationship Id="rId37" Type="http://schemas.openxmlformats.org/officeDocument/2006/relationships/image" Target="media/image21.emf"/><Relationship Id="rId40" Type="http://schemas.openxmlformats.org/officeDocument/2006/relationships/image" Target="media/image23.png"/><Relationship Id="rId45" Type="http://schemas.openxmlformats.org/officeDocument/2006/relationships/image" Target="media/image28.emf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hyperlink" Target="http://localhost:8081/HandsOn/index.jsp" TargetMode="External"/><Relationship Id="rId36" Type="http://schemas.openxmlformats.org/officeDocument/2006/relationships/image" Target="media/image20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6.emf"/><Relationship Id="rId44" Type="http://schemas.openxmlformats.org/officeDocument/2006/relationships/image" Target="media/image2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springframework.org/schema/context/spring-context" TargetMode="External"/><Relationship Id="rId22" Type="http://schemas.openxmlformats.org/officeDocument/2006/relationships/oleObject" Target="embeddings/oleObject2.bin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6.png"/><Relationship Id="rId48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166466.CTS\Desktop\Hands-on%20Exercise%20Template_v1.0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8BB19F4E7C7474FB1BA8D1F1322D63D" ma:contentTypeVersion="0" ma:contentTypeDescription="Create a new document." ma:contentTypeScope="" ma:versionID="7ac69171c1f8886e49dfc13201fa298e">
  <xsd:schema xmlns:xsd="http://www.w3.org/2001/XMLSchema" xmlns:p="http://schemas.microsoft.com/office/2006/metadata/properties" targetNamespace="http://schemas.microsoft.com/office/2006/metadata/properties" ma:root="true" ma:fieldsID="4aeb20c0e3442673af7ee1078645876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>
  <documentManagement/>
</p:properties>
</file>

<file path=customXml/itemProps1.xml><?xml version="1.0" encoding="utf-8"?>
<ds:datastoreItem xmlns:ds="http://schemas.openxmlformats.org/officeDocument/2006/customXml" ds:itemID="{78523BAA-E777-40E5-916D-3AA56FDC1D95}"/>
</file>

<file path=customXml/itemProps2.xml><?xml version="1.0" encoding="utf-8"?>
<ds:datastoreItem xmlns:ds="http://schemas.openxmlformats.org/officeDocument/2006/customXml" ds:itemID="{6A872DCD-CB87-4B2B-AC0E-3E77190EDE4B}"/>
</file>

<file path=customXml/itemProps3.xml><?xml version="1.0" encoding="utf-8"?>
<ds:datastoreItem xmlns:ds="http://schemas.openxmlformats.org/officeDocument/2006/customXml" ds:itemID="{A7F544C4-9B0B-46DE-A7DB-7698BC856067}"/>
</file>

<file path=customXml/itemProps4.xml><?xml version="1.0" encoding="utf-8"?>
<ds:datastoreItem xmlns:ds="http://schemas.openxmlformats.org/officeDocument/2006/customXml" ds:itemID="{FE92EA1A-455E-4DAD-9F6D-D67CC302C85D}"/>
</file>

<file path=docProps/app.xml><?xml version="1.0" encoding="utf-8"?>
<Properties xmlns="http://schemas.openxmlformats.org/officeDocument/2006/extended-properties" xmlns:vt="http://schemas.openxmlformats.org/officeDocument/2006/docPropsVTypes">
  <Template>Hands-on Exercise Template_v1.0</Template>
  <TotalTime>0</TotalTime>
  <Pages>3</Pages>
  <Words>5180</Words>
  <Characters>29527</Characters>
  <Application>Microsoft Office Word</Application>
  <DocSecurity>4</DocSecurity>
  <Lines>246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34638</CharactersWithSpaces>
  <SharedDoc>false</SharedDoc>
  <HLinks>
    <vt:vector size="72" baseType="variant">
      <vt:variant>
        <vt:i4>1048627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_Toc185067185</vt:lpwstr>
      </vt:variant>
      <vt:variant>
        <vt:i4>1048627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_Toc185067184</vt:lpwstr>
      </vt:variant>
      <vt:variant>
        <vt:i4>1048627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_Toc185067183</vt:lpwstr>
      </vt:variant>
      <vt:variant>
        <vt:i4>1048627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_Toc185067182</vt:lpwstr>
      </vt:variant>
      <vt:variant>
        <vt:i4>1048627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_Toc185067181</vt:lpwstr>
      </vt:variant>
      <vt:variant>
        <vt:i4>1048627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_Toc185067180</vt:lpwstr>
      </vt:variant>
      <vt:variant>
        <vt:i4>2031667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_Toc185067179</vt:lpwstr>
      </vt:variant>
      <vt:variant>
        <vt:i4>2031667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_Toc185067178</vt:lpwstr>
      </vt:variant>
      <vt:variant>
        <vt:i4>2031667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_Toc185067177</vt:lpwstr>
      </vt:variant>
      <vt:variant>
        <vt:i4>2031667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_Toc185067176</vt:lpwstr>
      </vt:variant>
      <vt:variant>
        <vt:i4>2031667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_Toc185067175</vt:lpwstr>
      </vt:variant>
      <vt:variant>
        <vt:i4>6094852</vt:i4>
      </vt:variant>
      <vt:variant>
        <vt:i4>0</vt:i4>
      </vt:variant>
      <vt:variant>
        <vt:i4>0</vt:i4>
      </vt:variant>
      <vt:variant>
        <vt:i4>5</vt:i4>
      </vt:variant>
      <vt:variant>
        <vt:lpwstr>http://www.cognizant.com/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166466</dc:creator>
  <cp:lastModifiedBy>306411</cp:lastModifiedBy>
  <cp:revision>2</cp:revision>
  <cp:lastPrinted>1601-01-01T00:00:00Z</cp:lastPrinted>
  <dcterms:created xsi:type="dcterms:W3CDTF">2012-01-17T05:34:00Z</dcterms:created>
  <dcterms:modified xsi:type="dcterms:W3CDTF">2012-01-17T05:34:00Z</dcterms:modified>
  <cp:contentType>Form</cp:contentTyp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0x010100D8BB19F4E7C7474FB1BA8D1F1322D63D</vt:lpwstr>
  </property>
</Properties>
</file>